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CE" w:rsidRDefault="008D65E5" w:rsidP="00544ECE">
      <w:pPr>
        <w:jc w:val="center"/>
        <w:rPr>
          <w:rFonts w:asciiTheme="minorHAnsi" w:hAnsiTheme="minorHAnsi"/>
          <w:bCs/>
          <w:u w:val="single"/>
        </w:rPr>
      </w:pPr>
      <w:bookmarkStart w:id="0" w:name="_GoBack"/>
      <w:bookmarkEnd w:id="0"/>
      <w:r w:rsidRPr="008D65E5">
        <w:rPr>
          <w:rFonts w:asciiTheme="minorHAnsi" w:hAnsiTheme="minorHAnsi"/>
          <w:bCs/>
          <w:u w:val="single"/>
        </w:rPr>
        <w:t xml:space="preserve">System testing </w:t>
      </w:r>
    </w:p>
    <w:p w:rsidR="00E24043" w:rsidRDefault="00E24043" w:rsidP="00E24043">
      <w:pPr>
        <w:rPr>
          <w:rFonts w:asciiTheme="minorHAnsi" w:hAnsiTheme="minorHAnsi"/>
          <w:bCs/>
          <w:u w:val="single"/>
        </w:rPr>
      </w:pPr>
      <w:r>
        <w:rPr>
          <w:rFonts w:asciiTheme="minorHAnsi" w:hAnsiTheme="minorHAnsi"/>
          <w:bCs/>
          <w:u w:val="single"/>
        </w:rPr>
        <w:t>Test Plan</w:t>
      </w:r>
    </w:p>
    <w:p w:rsidR="00675C77" w:rsidRDefault="00675C77" w:rsidP="00675C77">
      <w:pPr>
        <w:rPr>
          <w:rFonts w:asciiTheme="minorHAnsi" w:hAnsiTheme="minorHAnsi"/>
          <w:bCs/>
          <w:u w:val="single"/>
        </w:rPr>
      </w:pPr>
    </w:p>
    <w:p w:rsidR="00675C77" w:rsidRPr="00675C77" w:rsidRDefault="00675C77" w:rsidP="00675C77">
      <w:pPr>
        <w:rPr>
          <w:b/>
          <w:bCs/>
        </w:rPr>
      </w:pPr>
      <w:r w:rsidRPr="00675C77">
        <w:rPr>
          <w:rFonts w:asciiTheme="minorHAnsi" w:hAnsiTheme="minorHAnsi"/>
          <w:bCs/>
        </w:rPr>
        <w:t>Below is an adapted test plan of the one found in my design section which has been adapted to accommodate the changes that I have made during implementation</w:t>
      </w:r>
      <w:r w:rsidR="00587310">
        <w:rPr>
          <w:rFonts w:asciiTheme="minorHAnsi" w:hAnsiTheme="minorHAnsi"/>
          <w:bCs/>
        </w:rPr>
        <w:t xml:space="preserve"> and the aspects of my program that I missed out to test during the design</w:t>
      </w:r>
      <w:r>
        <w:rPr>
          <w:rFonts w:asciiTheme="minorHAnsi" w:hAnsiTheme="minorHAnsi"/>
          <w:bCs/>
        </w:rPr>
        <w:t>:</w:t>
      </w:r>
    </w:p>
    <w:p w:rsidR="00544ECE" w:rsidRDefault="00544ECE" w:rsidP="00544ECE">
      <w:pPr>
        <w:rPr>
          <w:b/>
          <w:bCs/>
          <w:u w:val="single"/>
        </w:rPr>
      </w:pPr>
    </w:p>
    <w:tbl>
      <w:tblPr>
        <w:tblStyle w:val="MediumGrid1-Accent5"/>
        <w:tblW w:w="12900" w:type="dxa"/>
        <w:tblInd w:w="544" w:type="dxa"/>
        <w:tblLook w:val="04A0" w:firstRow="1" w:lastRow="0" w:firstColumn="1" w:lastColumn="0" w:noHBand="0" w:noVBand="1"/>
      </w:tblPr>
      <w:tblGrid>
        <w:gridCol w:w="5102"/>
        <w:gridCol w:w="7798"/>
      </w:tblGrid>
      <w:tr w:rsidR="00544ECE" w:rsidTr="0054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544ECE" w:rsidRPr="00544ECE" w:rsidRDefault="00544ECE" w:rsidP="00544ECE">
            <w:pPr>
              <w:rPr>
                <w:rFonts w:asciiTheme="minorHAnsi" w:hAnsiTheme="minorHAnsi"/>
                <w:b w:val="0"/>
                <w:bCs w:val="0"/>
                <w:sz w:val="24"/>
                <w:szCs w:val="24"/>
              </w:rPr>
            </w:pPr>
            <w:r>
              <w:rPr>
                <w:rFonts w:asciiTheme="minorHAnsi" w:hAnsiTheme="minorHAnsi"/>
                <w:b w:val="0"/>
                <w:bCs w:val="0"/>
                <w:sz w:val="24"/>
                <w:szCs w:val="24"/>
              </w:rPr>
              <w:t>Test Series</w:t>
            </w:r>
          </w:p>
        </w:tc>
        <w:tc>
          <w:tcPr>
            <w:tcW w:w="7798" w:type="dxa"/>
          </w:tcPr>
          <w:p w:rsidR="00544ECE" w:rsidRPr="00544ECE" w:rsidRDefault="00544ECE" w:rsidP="00544ECE">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4"/>
                <w:szCs w:val="24"/>
              </w:rPr>
            </w:pPr>
            <w:r>
              <w:rPr>
                <w:rFonts w:asciiTheme="minorHAnsi" w:hAnsiTheme="minorHAnsi"/>
                <w:b w:val="0"/>
                <w:bCs w:val="0"/>
                <w:sz w:val="24"/>
                <w:szCs w:val="24"/>
              </w:rPr>
              <w:t>Purpose of test series</w:t>
            </w:r>
          </w:p>
        </w:tc>
      </w:tr>
      <w:tr w:rsidR="00544ECE" w:rsidTr="0054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544ECE" w:rsidRPr="00544ECE" w:rsidRDefault="00544ECE" w:rsidP="00544ECE">
            <w:pPr>
              <w:rPr>
                <w:rFonts w:asciiTheme="minorHAnsi" w:hAnsiTheme="minorHAnsi"/>
                <w:b w:val="0"/>
                <w:bCs w:val="0"/>
                <w:sz w:val="24"/>
                <w:szCs w:val="24"/>
              </w:rPr>
            </w:pPr>
            <w:r>
              <w:rPr>
                <w:rFonts w:asciiTheme="minorHAnsi" w:hAnsiTheme="minorHAnsi"/>
                <w:b w:val="0"/>
                <w:bCs w:val="0"/>
                <w:sz w:val="24"/>
                <w:szCs w:val="24"/>
              </w:rPr>
              <w:t>1</w:t>
            </w:r>
          </w:p>
        </w:tc>
        <w:tc>
          <w:tcPr>
            <w:tcW w:w="7798" w:type="dxa"/>
          </w:tcPr>
          <w:p w:rsidR="00544ECE" w:rsidRPr="00544ECE" w:rsidRDefault="00544ECE" w:rsidP="007F4FBF">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4"/>
                <w:szCs w:val="24"/>
              </w:rPr>
            </w:pPr>
            <w:r>
              <w:rPr>
                <w:rFonts w:asciiTheme="minorHAnsi" w:hAnsiTheme="minorHAnsi"/>
                <w:bCs/>
                <w:sz w:val="24"/>
                <w:szCs w:val="24"/>
              </w:rPr>
              <w:t>Test the flow of control: Does the user</w:t>
            </w:r>
            <w:r w:rsidR="00EC0D93">
              <w:rPr>
                <w:rFonts w:asciiTheme="minorHAnsi" w:hAnsiTheme="minorHAnsi"/>
                <w:bCs/>
                <w:sz w:val="24"/>
                <w:szCs w:val="24"/>
              </w:rPr>
              <w:t xml:space="preserve"> interface work as it should? D</w:t>
            </w:r>
            <w:r>
              <w:rPr>
                <w:rFonts w:asciiTheme="minorHAnsi" w:hAnsiTheme="minorHAnsi"/>
                <w:bCs/>
                <w:sz w:val="24"/>
                <w:szCs w:val="24"/>
              </w:rPr>
              <w:t>oes it take users to the correct form or option?</w:t>
            </w:r>
            <w:r w:rsidR="00EC0D93">
              <w:rPr>
                <w:rFonts w:asciiTheme="minorHAnsi" w:hAnsiTheme="minorHAnsi"/>
                <w:bCs/>
                <w:sz w:val="24"/>
                <w:szCs w:val="24"/>
              </w:rPr>
              <w:t xml:space="preserve"> (top-down testing)</w:t>
            </w:r>
          </w:p>
        </w:tc>
      </w:tr>
      <w:tr w:rsidR="00544ECE" w:rsidTr="00544ECE">
        <w:tc>
          <w:tcPr>
            <w:cnfStyle w:val="001000000000" w:firstRow="0" w:lastRow="0" w:firstColumn="1" w:lastColumn="0" w:oddVBand="0" w:evenVBand="0" w:oddHBand="0" w:evenHBand="0" w:firstRowFirstColumn="0" w:firstRowLastColumn="0" w:lastRowFirstColumn="0" w:lastRowLastColumn="0"/>
            <w:tcW w:w="5102" w:type="dxa"/>
          </w:tcPr>
          <w:p w:rsidR="00544ECE" w:rsidRPr="00544ECE" w:rsidRDefault="00544ECE" w:rsidP="00544ECE">
            <w:pPr>
              <w:rPr>
                <w:rFonts w:asciiTheme="minorHAnsi" w:hAnsiTheme="minorHAnsi"/>
                <w:b w:val="0"/>
                <w:bCs w:val="0"/>
                <w:sz w:val="24"/>
                <w:szCs w:val="24"/>
              </w:rPr>
            </w:pPr>
            <w:r>
              <w:rPr>
                <w:rFonts w:asciiTheme="minorHAnsi" w:hAnsiTheme="minorHAnsi"/>
                <w:b w:val="0"/>
                <w:bCs w:val="0"/>
                <w:sz w:val="24"/>
                <w:szCs w:val="24"/>
              </w:rPr>
              <w:t>2</w:t>
            </w:r>
          </w:p>
        </w:tc>
        <w:tc>
          <w:tcPr>
            <w:tcW w:w="7798" w:type="dxa"/>
          </w:tcPr>
          <w:p w:rsidR="00544ECE" w:rsidRPr="007F4FBF" w:rsidRDefault="007F4FBF" w:rsidP="00544ECE">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sidRPr="007F4FBF">
              <w:rPr>
                <w:rFonts w:asciiTheme="minorHAnsi" w:hAnsiTheme="minorHAnsi"/>
                <w:bCs/>
                <w:sz w:val="24"/>
                <w:szCs w:val="24"/>
              </w:rPr>
              <w:t>Validation of input data</w:t>
            </w:r>
            <w:r>
              <w:rPr>
                <w:rFonts w:asciiTheme="minorHAnsi" w:hAnsiTheme="minorHAnsi"/>
                <w:bCs/>
                <w:sz w:val="24"/>
                <w:szCs w:val="24"/>
              </w:rPr>
              <w:t xml:space="preserve"> performed correctly(bottom-up testing)</w:t>
            </w:r>
          </w:p>
        </w:tc>
      </w:tr>
      <w:tr w:rsidR="00544ECE" w:rsidTr="0054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544ECE" w:rsidRPr="00544ECE" w:rsidRDefault="00544ECE" w:rsidP="00544ECE">
            <w:pPr>
              <w:rPr>
                <w:rFonts w:asciiTheme="minorHAnsi" w:hAnsiTheme="minorHAnsi"/>
                <w:b w:val="0"/>
                <w:bCs w:val="0"/>
                <w:sz w:val="24"/>
                <w:szCs w:val="24"/>
              </w:rPr>
            </w:pPr>
            <w:r>
              <w:rPr>
                <w:rFonts w:asciiTheme="minorHAnsi" w:hAnsiTheme="minorHAnsi"/>
                <w:b w:val="0"/>
                <w:bCs w:val="0"/>
                <w:sz w:val="24"/>
                <w:szCs w:val="24"/>
              </w:rPr>
              <w:t>3</w:t>
            </w:r>
          </w:p>
        </w:tc>
        <w:tc>
          <w:tcPr>
            <w:tcW w:w="7798" w:type="dxa"/>
          </w:tcPr>
          <w:p w:rsidR="00544ECE" w:rsidRPr="007F4FBF" w:rsidRDefault="007F4FBF" w:rsidP="00544ECE">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4"/>
                <w:szCs w:val="24"/>
              </w:rPr>
            </w:pPr>
            <w:r w:rsidRPr="007F4FBF">
              <w:rPr>
                <w:rFonts w:asciiTheme="minorHAnsi" w:hAnsiTheme="minorHAnsi"/>
                <w:bCs/>
                <w:sz w:val="24"/>
                <w:szCs w:val="24"/>
              </w:rPr>
              <w:t>Iterations</w:t>
            </w:r>
            <w:r>
              <w:rPr>
                <w:rFonts w:asciiTheme="minorHAnsi" w:hAnsiTheme="minorHAnsi"/>
                <w:bCs/>
                <w:sz w:val="24"/>
                <w:szCs w:val="24"/>
              </w:rPr>
              <w:t>, decisions, calculations, searches and sorts performed correctly.(white box testing and desk checking)</w:t>
            </w:r>
          </w:p>
        </w:tc>
      </w:tr>
      <w:tr w:rsidR="00544ECE" w:rsidTr="00544ECE">
        <w:tc>
          <w:tcPr>
            <w:cnfStyle w:val="001000000000" w:firstRow="0" w:lastRow="0" w:firstColumn="1" w:lastColumn="0" w:oddVBand="0" w:evenVBand="0" w:oddHBand="0" w:evenHBand="0" w:firstRowFirstColumn="0" w:firstRowLastColumn="0" w:lastRowFirstColumn="0" w:lastRowLastColumn="0"/>
            <w:tcW w:w="5102" w:type="dxa"/>
          </w:tcPr>
          <w:p w:rsidR="00544ECE" w:rsidRPr="007F4FBF" w:rsidRDefault="007F4FBF" w:rsidP="00544ECE">
            <w:pPr>
              <w:rPr>
                <w:rFonts w:asciiTheme="minorHAnsi" w:hAnsiTheme="minorHAnsi"/>
                <w:b w:val="0"/>
                <w:bCs w:val="0"/>
                <w:sz w:val="24"/>
                <w:szCs w:val="24"/>
              </w:rPr>
            </w:pPr>
            <w:r>
              <w:rPr>
                <w:rFonts w:asciiTheme="minorHAnsi" w:hAnsiTheme="minorHAnsi"/>
                <w:b w:val="0"/>
                <w:bCs w:val="0"/>
                <w:sz w:val="24"/>
                <w:szCs w:val="24"/>
              </w:rPr>
              <w:t>4</w:t>
            </w:r>
          </w:p>
        </w:tc>
        <w:tc>
          <w:tcPr>
            <w:tcW w:w="7798" w:type="dxa"/>
          </w:tcPr>
          <w:p w:rsidR="00544ECE" w:rsidRPr="007F4FBF" w:rsidRDefault="007F4FBF" w:rsidP="00544ECE">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4"/>
                <w:szCs w:val="24"/>
              </w:rPr>
            </w:pPr>
            <w:r>
              <w:rPr>
                <w:rFonts w:asciiTheme="minorHAnsi" w:hAnsiTheme="minorHAnsi"/>
                <w:bCs/>
                <w:sz w:val="24"/>
                <w:szCs w:val="24"/>
              </w:rPr>
              <w:t>Data is saved into the correct files.(system testing)</w:t>
            </w:r>
          </w:p>
        </w:tc>
      </w:tr>
      <w:tr w:rsidR="00544ECE" w:rsidTr="0054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544ECE" w:rsidRPr="007F4FBF" w:rsidRDefault="007F4FBF" w:rsidP="00544ECE">
            <w:pPr>
              <w:rPr>
                <w:rFonts w:asciiTheme="minorHAnsi" w:hAnsiTheme="minorHAnsi"/>
                <w:b w:val="0"/>
                <w:bCs w:val="0"/>
                <w:sz w:val="24"/>
                <w:szCs w:val="24"/>
              </w:rPr>
            </w:pPr>
            <w:r>
              <w:rPr>
                <w:rFonts w:asciiTheme="minorHAnsi" w:hAnsiTheme="minorHAnsi"/>
                <w:b w:val="0"/>
                <w:bCs w:val="0"/>
                <w:sz w:val="24"/>
                <w:szCs w:val="24"/>
              </w:rPr>
              <w:t>5</w:t>
            </w:r>
          </w:p>
        </w:tc>
        <w:tc>
          <w:tcPr>
            <w:tcW w:w="7798" w:type="dxa"/>
          </w:tcPr>
          <w:p w:rsidR="00544ECE" w:rsidRPr="007F4FBF" w:rsidRDefault="007F4FBF" w:rsidP="00544ECE">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4"/>
                <w:szCs w:val="24"/>
              </w:rPr>
            </w:pPr>
            <w:r>
              <w:rPr>
                <w:rFonts w:asciiTheme="minorHAnsi" w:hAnsiTheme="minorHAnsi"/>
                <w:bCs/>
                <w:sz w:val="24"/>
                <w:szCs w:val="24"/>
              </w:rPr>
              <w:t>The system produces the required results as per the specification.</w:t>
            </w:r>
            <w:r w:rsidR="00765DDB">
              <w:rPr>
                <w:rFonts w:asciiTheme="minorHAnsi" w:hAnsiTheme="minorHAnsi"/>
                <w:bCs/>
                <w:sz w:val="24"/>
                <w:szCs w:val="24"/>
              </w:rPr>
              <w:t>(black box testing)</w:t>
            </w:r>
          </w:p>
        </w:tc>
      </w:tr>
    </w:tbl>
    <w:p w:rsidR="008D65E5" w:rsidRPr="00544ECE" w:rsidRDefault="008D65E5" w:rsidP="00544ECE">
      <w:pPr>
        <w:rPr>
          <w:b/>
          <w:bCs/>
          <w:u w:val="single"/>
        </w:rPr>
      </w:pPr>
      <w:r w:rsidRPr="008D65E5">
        <w:rPr>
          <w:b/>
          <w:bCs/>
          <w:u w:val="single"/>
        </w:rPr>
        <w:br w:type="page"/>
      </w:r>
    </w:p>
    <w:tbl>
      <w:tblPr>
        <w:tblStyle w:val="MediumGrid1-Accent1"/>
        <w:tblpPr w:leftFromText="180" w:rightFromText="180" w:vertAnchor="page" w:horzAnchor="margin" w:tblpXSpec="center" w:tblpY="1711"/>
        <w:tblW w:w="16126" w:type="dxa"/>
        <w:tblLayout w:type="fixed"/>
        <w:tblLook w:val="04A0" w:firstRow="1" w:lastRow="0" w:firstColumn="1" w:lastColumn="0" w:noHBand="0" w:noVBand="1"/>
      </w:tblPr>
      <w:tblGrid>
        <w:gridCol w:w="1778"/>
        <w:gridCol w:w="2646"/>
        <w:gridCol w:w="2488"/>
        <w:gridCol w:w="2410"/>
        <w:gridCol w:w="2268"/>
        <w:gridCol w:w="2410"/>
        <w:gridCol w:w="2126"/>
      </w:tblGrid>
      <w:tr w:rsidR="00412677" w:rsidTr="0088638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412677" w:rsidRPr="00F25C10" w:rsidRDefault="00412677" w:rsidP="009644D6">
            <w:pPr>
              <w:rPr>
                <w:rFonts w:asciiTheme="minorHAnsi" w:hAnsiTheme="minorHAnsi" w:cstheme="minorHAnsi"/>
                <w:b w:val="0"/>
              </w:rPr>
            </w:pPr>
            <w:r>
              <w:rPr>
                <w:rFonts w:asciiTheme="minorHAnsi" w:hAnsiTheme="minorHAnsi" w:cstheme="minorHAnsi"/>
                <w:b w:val="0"/>
              </w:rPr>
              <w:lastRenderedPageBreak/>
              <w:t>Test series and number</w:t>
            </w:r>
          </w:p>
        </w:tc>
        <w:tc>
          <w:tcPr>
            <w:tcW w:w="2646" w:type="dxa"/>
          </w:tcPr>
          <w:p w:rsidR="00412677" w:rsidRPr="009167ED"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9167ED">
              <w:rPr>
                <w:rFonts w:asciiTheme="minorHAnsi" w:hAnsiTheme="minorHAnsi" w:cstheme="minorHAnsi"/>
                <w:b w:val="0"/>
              </w:rPr>
              <w:t>Purpose</w:t>
            </w:r>
          </w:p>
        </w:tc>
        <w:tc>
          <w:tcPr>
            <w:tcW w:w="2488" w:type="dxa"/>
          </w:tcPr>
          <w:p w:rsidR="00412677" w:rsidRPr="009167ED"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9167ED">
              <w:rPr>
                <w:rFonts w:asciiTheme="minorHAnsi" w:hAnsiTheme="minorHAnsi" w:cstheme="minorHAnsi"/>
                <w:b w:val="0"/>
              </w:rPr>
              <w:t>Description</w:t>
            </w:r>
          </w:p>
        </w:tc>
        <w:tc>
          <w:tcPr>
            <w:tcW w:w="2410" w:type="dxa"/>
          </w:tcPr>
          <w:p w:rsidR="00412677" w:rsidRPr="009167ED"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9167ED">
              <w:rPr>
                <w:rFonts w:asciiTheme="minorHAnsi" w:hAnsiTheme="minorHAnsi" w:cstheme="minorHAnsi"/>
                <w:b w:val="0"/>
              </w:rPr>
              <w:t>Test data</w:t>
            </w:r>
          </w:p>
        </w:tc>
        <w:tc>
          <w:tcPr>
            <w:tcW w:w="2268" w:type="dxa"/>
          </w:tcPr>
          <w:p w:rsidR="00412677" w:rsidRPr="009167ED"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9167ED">
              <w:rPr>
                <w:rFonts w:asciiTheme="minorHAnsi" w:hAnsiTheme="minorHAnsi" w:cstheme="minorHAnsi"/>
                <w:b w:val="0"/>
              </w:rPr>
              <w:t>Expected result</w:t>
            </w:r>
          </w:p>
        </w:tc>
        <w:tc>
          <w:tcPr>
            <w:tcW w:w="2410" w:type="dxa"/>
          </w:tcPr>
          <w:p w:rsidR="00412677" w:rsidRPr="00F25C10"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b w:val="0"/>
              </w:rPr>
              <w:t>Actual Result</w:t>
            </w:r>
          </w:p>
        </w:tc>
        <w:tc>
          <w:tcPr>
            <w:tcW w:w="2126" w:type="dxa"/>
          </w:tcPr>
          <w:p w:rsidR="00412677" w:rsidRDefault="00412677" w:rsidP="009644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b w:val="0"/>
              </w:rPr>
              <w:t>Evidence in system testing appendix</w:t>
            </w:r>
          </w:p>
        </w:tc>
      </w:tr>
      <w:tr w:rsidR="009644D6"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9644D6" w:rsidRPr="00C8311A" w:rsidRDefault="009644D6" w:rsidP="009644D6">
            <w:pPr>
              <w:rPr>
                <w:rFonts w:asciiTheme="minorHAnsi" w:hAnsiTheme="minorHAnsi" w:cstheme="minorHAnsi"/>
                <w:b w:val="0"/>
              </w:rPr>
            </w:pPr>
            <w:r w:rsidRPr="00C8311A">
              <w:rPr>
                <w:rFonts w:asciiTheme="minorHAnsi" w:hAnsiTheme="minorHAnsi" w:cstheme="minorHAnsi"/>
                <w:b w:val="0"/>
              </w:rPr>
              <w:t>1.1</w:t>
            </w:r>
          </w:p>
        </w:tc>
        <w:tc>
          <w:tcPr>
            <w:tcW w:w="2646" w:type="dxa"/>
          </w:tcPr>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25EF1">
              <w:rPr>
                <w:rFonts w:asciiTheme="minorHAnsi" w:hAnsiTheme="minorHAnsi" w:cstheme="minorHAnsi"/>
              </w:rPr>
              <w:t xml:space="preserve">To check to see if the menu choices in the main menu take the user to the desired form.(top- down testing) </w:t>
            </w:r>
          </w:p>
        </w:tc>
        <w:tc>
          <w:tcPr>
            <w:tcW w:w="2488" w:type="dxa"/>
          </w:tcPr>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The menu choices must take the user to where they want to go, so that it is easier for the user to navigate and understand.</w:t>
            </w:r>
          </w:p>
        </w:tc>
        <w:tc>
          <w:tcPr>
            <w:tcW w:w="2410" w:type="dxa"/>
          </w:tcPr>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Button pressed = Quit</w:t>
            </w:r>
            <w:r w:rsidR="00D11E2F">
              <w:rPr>
                <w:rFonts w:asciiTheme="minorHAnsi" w:hAnsiTheme="minorHAnsi" w:cstheme="minorHAnsi"/>
              </w:rPr>
              <w:t>.</w:t>
            </w:r>
          </w:p>
          <w:p w:rsidR="009644D6" w:rsidRPr="00A25EF1" w:rsidRDefault="00D11E2F"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(Typical Data)</w:t>
            </w:r>
          </w:p>
          <w:p w:rsidR="00DE70CD" w:rsidRDefault="00DE70C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Button pressed = Teacher’s Section</w:t>
            </w:r>
            <w:r w:rsidR="00D11E2F">
              <w:rPr>
                <w:rFonts w:asciiTheme="minorHAnsi" w:hAnsiTheme="minorHAnsi" w:cstheme="minorHAnsi"/>
              </w:rPr>
              <w:t>.(Typical Data)</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5182D"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675C77"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Kruskal’s algorithm</w:t>
            </w:r>
          </w:p>
          <w:p w:rsidR="009644D6" w:rsidRPr="00A25EF1"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009644D6" w:rsidRPr="00A25EF1">
              <w:rPr>
                <w:rFonts w:asciiTheme="minorHAnsi" w:hAnsiTheme="minorHAnsi" w:cstheme="minorHAnsi"/>
              </w:rPr>
              <w:t>ombo box item chosen = Run</w:t>
            </w:r>
            <w:r w:rsidR="00D11E2F">
              <w:rPr>
                <w:rFonts w:asciiTheme="minorHAnsi" w:hAnsiTheme="minorHAnsi" w:cstheme="minorHAnsi"/>
              </w:rPr>
              <w:t>.(Typical Data)</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E70CD" w:rsidRDefault="00DE70C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Kruskal’s algorithm</w:t>
            </w:r>
          </w:p>
          <w:p w:rsidR="009644D6" w:rsidRPr="00A25EF1"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009644D6" w:rsidRPr="00A25EF1">
              <w:rPr>
                <w:rFonts w:asciiTheme="minorHAnsi" w:hAnsiTheme="minorHAnsi" w:cstheme="minorHAnsi"/>
              </w:rPr>
              <w:t>ombo box item chosen = Timed run</w:t>
            </w:r>
            <w:r w:rsidR="00D11E2F">
              <w:rPr>
                <w:rFonts w:asciiTheme="minorHAnsi" w:hAnsiTheme="minorHAnsi" w:cstheme="minorHAnsi"/>
              </w:rPr>
              <w:t>.(Typical Data)</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E70CD" w:rsidRDefault="00DE70C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Kruskal’s algorithm c</w:t>
            </w:r>
            <w:r w:rsidR="009644D6" w:rsidRPr="00A25EF1">
              <w:rPr>
                <w:rFonts w:asciiTheme="minorHAnsi" w:hAnsiTheme="minorHAnsi" w:cstheme="minorHAnsi"/>
              </w:rPr>
              <w:t xml:space="preserve">ombo box item chosen = Times </w:t>
            </w:r>
            <w:r w:rsidR="000E2D13">
              <w:rPr>
                <w:rFonts w:asciiTheme="minorHAnsi" w:hAnsiTheme="minorHAnsi" w:cstheme="minorHAnsi"/>
              </w:rPr>
              <w:lastRenderedPageBreak/>
              <w:t>A</w:t>
            </w:r>
            <w:r w:rsidR="009644D6" w:rsidRPr="00A25EF1">
              <w:rPr>
                <w:rFonts w:asciiTheme="minorHAnsi" w:hAnsiTheme="minorHAnsi" w:cstheme="minorHAnsi"/>
              </w:rPr>
              <w:t>chieved</w:t>
            </w:r>
            <w:r w:rsidR="00D11E2F">
              <w:rPr>
                <w:rFonts w:asciiTheme="minorHAnsi" w:hAnsiTheme="minorHAnsi" w:cstheme="minorHAnsi"/>
              </w:rPr>
              <w:t>.(Typical Data)</w:t>
            </w:r>
          </w:p>
        </w:tc>
        <w:tc>
          <w:tcPr>
            <w:tcW w:w="2268" w:type="dxa"/>
          </w:tcPr>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lastRenderedPageBreak/>
              <w:t>The program should end.</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1E2F" w:rsidRDefault="00D11E2F"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 xml:space="preserve">The program should show the </w:t>
            </w:r>
            <w:r>
              <w:rPr>
                <w:rFonts w:asciiTheme="minorHAnsi" w:hAnsiTheme="minorHAnsi" w:cstheme="minorHAnsi"/>
              </w:rPr>
              <w:t>teacher’s l</w:t>
            </w:r>
            <w:r w:rsidRPr="00A25EF1">
              <w:rPr>
                <w:rFonts w:asciiTheme="minorHAnsi" w:hAnsiTheme="minorHAnsi" w:cstheme="minorHAnsi"/>
              </w:rPr>
              <w:t>ogin page so that one can gain access to the teacher’s</w:t>
            </w:r>
            <w:r>
              <w:rPr>
                <w:rFonts w:asciiTheme="minorHAnsi" w:hAnsiTheme="minorHAnsi" w:cstheme="minorHAnsi"/>
              </w:rPr>
              <w:t xml:space="preserve"> section</w:t>
            </w:r>
            <w:r w:rsidRPr="00A25EF1">
              <w:rPr>
                <w:rFonts w:asciiTheme="minorHAnsi" w:hAnsiTheme="minorHAnsi" w:cstheme="minorHAnsi"/>
              </w:rPr>
              <w:t>.</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1E2F" w:rsidRDefault="00D11E2F"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 xml:space="preserve">Displays the form containing the run page </w:t>
            </w:r>
            <w:r w:rsidR="0055182D" w:rsidRPr="00A25EF1">
              <w:rPr>
                <w:rFonts w:asciiTheme="minorHAnsi" w:hAnsiTheme="minorHAnsi" w:cstheme="minorHAnsi"/>
              </w:rPr>
              <w:t xml:space="preserve">for </w:t>
            </w:r>
            <w:r w:rsidR="0055182D">
              <w:rPr>
                <w:rFonts w:asciiTheme="minorHAnsi" w:hAnsiTheme="minorHAnsi" w:cstheme="minorHAnsi"/>
              </w:rPr>
              <w:t>Kruskal’s algorithm.</w:t>
            </w:r>
          </w:p>
          <w:p w:rsidR="0055182D" w:rsidRDefault="0055182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1E2F" w:rsidRDefault="00D11E2F"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Displays the form containing the timed run page for</w:t>
            </w:r>
            <w:r w:rsidR="0055182D">
              <w:rPr>
                <w:rFonts w:asciiTheme="minorHAnsi" w:hAnsiTheme="minorHAnsi" w:cstheme="minorHAnsi"/>
              </w:rPr>
              <w:t xml:space="preserve"> Kruskal’s algorithm</w:t>
            </w:r>
            <w:r w:rsidRPr="00A25EF1">
              <w:rPr>
                <w:rFonts w:asciiTheme="minorHAnsi" w:hAnsiTheme="minorHAnsi" w:cstheme="minorHAnsi"/>
              </w:rPr>
              <w:t>.</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1E2F" w:rsidRDefault="00D11E2F"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5EF1">
              <w:rPr>
                <w:rFonts w:asciiTheme="minorHAnsi" w:hAnsiTheme="minorHAnsi" w:cstheme="minorHAnsi"/>
              </w:rPr>
              <w:t>Displays the form containing the times achieved page for</w:t>
            </w:r>
            <w:r w:rsidR="0055182D">
              <w:rPr>
                <w:rFonts w:asciiTheme="minorHAnsi" w:hAnsiTheme="minorHAnsi" w:cstheme="minorHAnsi"/>
              </w:rPr>
              <w:t xml:space="preserve"> </w:t>
            </w:r>
            <w:r w:rsidR="0055182D">
              <w:rPr>
                <w:rFonts w:asciiTheme="minorHAnsi" w:hAnsiTheme="minorHAnsi" w:cstheme="minorHAnsi"/>
              </w:rPr>
              <w:lastRenderedPageBreak/>
              <w:t>Kruskal’s algorithm</w:t>
            </w:r>
            <w:r w:rsidRPr="00A25EF1">
              <w:rPr>
                <w:rFonts w:asciiTheme="minorHAnsi" w:hAnsiTheme="minorHAnsi" w:cstheme="minorHAnsi"/>
              </w:rPr>
              <w:t>.</w:t>
            </w:r>
          </w:p>
          <w:p w:rsidR="009644D6" w:rsidRPr="00A25EF1"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10" w:type="dxa"/>
          </w:tcPr>
          <w:p w:rsidR="009644D6" w:rsidRDefault="0032504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As expected</w:t>
            </w: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32504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800B61"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As </w:t>
            </w:r>
            <w:r w:rsidR="0042026B">
              <w:rPr>
                <w:rFonts w:asciiTheme="minorHAnsi" w:hAnsiTheme="minorHAnsi" w:cstheme="minorHAnsi"/>
              </w:rPr>
              <w:t>expected</w:t>
            </w: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00B61"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32504D" w:rsidRDefault="00472A12"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2A12">
              <w:rPr>
                <w:rFonts w:asciiTheme="minorHAnsi" w:hAnsiTheme="minorHAnsi" w:cstheme="minorHAnsi"/>
              </w:rPr>
              <w:t>Fig.1.1a</w:t>
            </w: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Fig.1.1b</w:t>
            </w: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Fig.1.1c</w:t>
            </w: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Fig.1.1d</w:t>
            </w: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2D13" w:rsidRDefault="000E2D13"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2504D" w:rsidRPr="0032504D" w:rsidRDefault="0032504D" w:rsidP="003250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Fig.1.1e</w:t>
            </w:r>
          </w:p>
        </w:tc>
      </w:tr>
      <w:tr w:rsidR="009644D6" w:rsidTr="000B6143">
        <w:trPr>
          <w:trHeight w:val="3900"/>
        </w:trPr>
        <w:tc>
          <w:tcPr>
            <w:cnfStyle w:val="001000000000" w:firstRow="0" w:lastRow="0" w:firstColumn="1" w:lastColumn="0" w:oddVBand="0" w:evenVBand="0" w:oddHBand="0" w:evenHBand="0" w:firstRowFirstColumn="0" w:firstRowLastColumn="0" w:lastRowFirstColumn="0" w:lastRowLastColumn="0"/>
            <w:tcW w:w="1778" w:type="dxa"/>
          </w:tcPr>
          <w:p w:rsidR="009644D6" w:rsidRDefault="009644D6" w:rsidP="009644D6">
            <w:pPr>
              <w:rPr>
                <w:rFonts w:asciiTheme="minorHAnsi" w:hAnsiTheme="minorHAnsi" w:cstheme="minorHAnsi"/>
                <w:b w:val="0"/>
              </w:rPr>
            </w:pPr>
            <w:r w:rsidRPr="00C8311A">
              <w:rPr>
                <w:rFonts w:asciiTheme="minorHAnsi" w:hAnsiTheme="minorHAnsi" w:cstheme="minorHAnsi"/>
                <w:b w:val="0"/>
              </w:rPr>
              <w:lastRenderedPageBreak/>
              <w:t>1.2</w:t>
            </w: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4B524A" w:rsidRDefault="004B524A" w:rsidP="009644D6">
            <w:pPr>
              <w:rPr>
                <w:rFonts w:asciiTheme="minorHAnsi" w:hAnsiTheme="minorHAnsi" w:cstheme="minorHAnsi"/>
                <w:b w:val="0"/>
              </w:rPr>
            </w:pPr>
          </w:p>
          <w:p w:rsidR="008E0023" w:rsidRPr="00C8311A" w:rsidRDefault="008E0023" w:rsidP="009644D6">
            <w:pPr>
              <w:rPr>
                <w:rFonts w:asciiTheme="minorHAnsi" w:hAnsiTheme="minorHAnsi" w:cstheme="minorHAnsi"/>
                <w:b w:val="0"/>
              </w:rPr>
            </w:pPr>
          </w:p>
        </w:tc>
        <w:tc>
          <w:tcPr>
            <w:tcW w:w="2646" w:type="dxa"/>
          </w:tcPr>
          <w:p w:rsidR="004B524A"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rPr>
              <w:t>To check to see if the menu choices in the teacher’s menu take the user to the desired form.(top-down testing)</w:t>
            </w: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P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4B524A" w:rsidRDefault="004B524A"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C7DBC" w:rsidRDefault="009C7DBC"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Pr="004B524A" w:rsidRDefault="009644D6" w:rsidP="004B52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88"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menu choices must take the teacher to where they want to go, so that it is easier for the teacher to navigate and understand.</w:t>
            </w: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202D" w:rsidRPr="000B6143" w:rsidRDefault="00BF202D" w:rsidP="000B61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10"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Kruskal’s algorithm</w:t>
            </w:r>
            <w:r w:rsidR="00D11E2F">
              <w:rPr>
                <w:rFonts w:asciiTheme="minorHAnsi" w:hAnsiTheme="minorHAnsi" w:cstheme="minorHAnsi"/>
              </w:rPr>
              <w:t>.(Typical Data)</w:t>
            </w: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E0023" w:rsidRPr="00F81A89" w:rsidRDefault="009644D6"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Button pressed = </w:t>
            </w:r>
            <w:r w:rsidR="0055182D">
              <w:rPr>
                <w:rFonts w:asciiTheme="minorHAnsi" w:hAnsiTheme="minorHAnsi" w:cstheme="minorHAnsi"/>
              </w:rPr>
              <w:t>Quit to Main Menu</w:t>
            </w:r>
            <w:r w:rsidR="00D11E2F">
              <w:rPr>
                <w:rFonts w:asciiTheme="minorHAnsi" w:hAnsiTheme="minorHAnsi" w:cstheme="minorHAnsi"/>
              </w:rPr>
              <w:t>.(Typical Data)</w:t>
            </w:r>
          </w:p>
        </w:tc>
        <w:tc>
          <w:tcPr>
            <w:tcW w:w="2268"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should take the teacher to the page where the times achieved by students in timed runs of Kruskal’s algorithm are displayed and are able to be adapted.</w:t>
            </w: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A4B98" w:rsidRPr="00F81A89" w:rsidRDefault="009644D6"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progr</w:t>
            </w:r>
            <w:r w:rsidR="00F81A89">
              <w:rPr>
                <w:rFonts w:asciiTheme="minorHAnsi" w:hAnsiTheme="minorHAnsi" w:cstheme="minorHAnsi"/>
              </w:rPr>
              <w:t>am should display the main menu.</w:t>
            </w:r>
          </w:p>
        </w:tc>
        <w:tc>
          <w:tcPr>
            <w:tcW w:w="2410" w:type="dxa"/>
          </w:tcPr>
          <w:p w:rsidR="009644D6" w:rsidRDefault="00371749"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F202D" w:rsidRDefault="00BF202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E0023" w:rsidRPr="00FA4B98" w:rsidRDefault="008E0023" w:rsidP="00FA4B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rsidR="009644D6"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Fig.1.2a</w:t>
            </w: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45DCF"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B6143" w:rsidRDefault="00D45DC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Fig.1.2b</w:t>
            </w:r>
          </w:p>
          <w:p w:rsidR="00D45DCF" w:rsidRPr="000B6143" w:rsidRDefault="00D45DCF" w:rsidP="000B61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B6143"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0B6143" w:rsidRDefault="000B6143" w:rsidP="000B6143">
            <w:pPr>
              <w:rPr>
                <w:rFonts w:asciiTheme="minorHAnsi" w:hAnsiTheme="minorHAnsi" w:cstheme="minorHAnsi"/>
                <w:b w:val="0"/>
              </w:rPr>
            </w:pPr>
            <w:r>
              <w:rPr>
                <w:rFonts w:asciiTheme="minorHAnsi" w:hAnsiTheme="minorHAnsi" w:cstheme="minorHAnsi"/>
                <w:b w:val="0"/>
              </w:rPr>
              <w:t>1.3</w:t>
            </w:r>
          </w:p>
          <w:p w:rsidR="000B6143" w:rsidRPr="00C8311A" w:rsidRDefault="000B6143" w:rsidP="009644D6">
            <w:pPr>
              <w:rPr>
                <w:rFonts w:asciiTheme="minorHAnsi" w:hAnsiTheme="minorHAnsi" w:cstheme="minorHAnsi"/>
              </w:rPr>
            </w:pPr>
          </w:p>
        </w:tc>
        <w:tc>
          <w:tcPr>
            <w:tcW w:w="2646" w:type="dxa"/>
          </w:tcPr>
          <w:p w:rsidR="000B6143" w:rsidRDefault="000B6143"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 check to see if the other “Quit” buttons take the user back to the correct form.</w:t>
            </w:r>
            <w:r w:rsidR="000E2D13">
              <w:rPr>
                <w:rFonts w:asciiTheme="minorHAnsi" w:hAnsiTheme="minorHAnsi" w:cstheme="minorHAnsi"/>
              </w:rPr>
              <w:t>(top-down testing)</w:t>
            </w:r>
          </w:p>
        </w:tc>
        <w:tc>
          <w:tcPr>
            <w:tcW w:w="2488" w:type="dxa"/>
          </w:tcPr>
          <w:p w:rsidR="000B6143" w:rsidRDefault="000B6143"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This is so that if the user wants to take a break or do something else in the program at any time</w:t>
            </w:r>
            <w:r w:rsidR="000E2D13">
              <w:rPr>
                <w:rFonts w:asciiTheme="minorHAnsi" w:hAnsiTheme="minorHAnsi" w:cstheme="minorHAnsi"/>
              </w:rPr>
              <w:t xml:space="preserve"> then they can.</w:t>
            </w:r>
            <w:r>
              <w:rPr>
                <w:rFonts w:asciiTheme="minorHAnsi" w:hAnsiTheme="minorHAnsi" w:cstheme="minorHAnsi"/>
              </w:rPr>
              <w:t xml:space="preserve"> (Except in the forename entry page because a forename must be entered.)</w:t>
            </w:r>
          </w:p>
        </w:tc>
        <w:tc>
          <w:tcPr>
            <w:tcW w:w="2410" w:type="dxa"/>
          </w:tcPr>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Quit to Main Menu on the page Kruskal’s: Run.(Typical Data)</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Quit to Main Menu on the page Kruskal’s: Timed Run. (Typical Data)</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Button pressed = Quit to Main Menu on the </w:t>
            </w:r>
            <w:r>
              <w:rPr>
                <w:rFonts w:asciiTheme="minorHAnsi" w:hAnsiTheme="minorHAnsi" w:cstheme="minorHAnsi"/>
              </w:rPr>
              <w:lastRenderedPageBreak/>
              <w:t>page Kruskal’s: Times Achieved. (Typical Data)</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Quit to Main Menu on the page Teacher’s section: Login. (Typical Data)</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Quit to Main Menu on the page Teacher’s section: Menu. (Typical Data)</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Button pressed = Quit to Teacher’s Menu on the page Teacher’s section: Kruskal’s. (Typical Data)</w:t>
            </w:r>
          </w:p>
        </w:tc>
        <w:tc>
          <w:tcPr>
            <w:tcW w:w="2268" w:type="dxa"/>
          </w:tcPr>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program should display the Main Menu.</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should display the Main Menu.</w:t>
            </w: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program should display the Main </w:t>
            </w:r>
            <w:r>
              <w:rPr>
                <w:rFonts w:asciiTheme="minorHAnsi" w:hAnsiTheme="minorHAnsi" w:cstheme="minorHAnsi"/>
              </w:rPr>
              <w:lastRenderedPageBreak/>
              <w:t>Menu.</w:t>
            </w: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should display the Main Menu.</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should display the Main Menu.</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should display the Teacher’s Menu.</w:t>
            </w:r>
          </w:p>
        </w:tc>
        <w:tc>
          <w:tcPr>
            <w:tcW w:w="2410" w:type="dxa"/>
          </w:tcPr>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As expected</w:t>
            </w: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8E002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4B98">
              <w:rPr>
                <w:rFonts w:asciiTheme="minorHAnsi" w:hAnsiTheme="minorHAnsi" w:cstheme="minorHAnsi"/>
              </w:rPr>
              <w:t>A</w:t>
            </w:r>
            <w:r>
              <w:rPr>
                <w:rFonts w:asciiTheme="minorHAnsi" w:hAnsiTheme="minorHAnsi" w:cstheme="minorHAnsi"/>
              </w:rPr>
              <w:t>s expected</w:t>
            </w:r>
          </w:p>
          <w:p w:rsidR="000B6143" w:rsidRPr="00FA4B98"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FA4B98"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Pr="00FA4B98"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B6143" w:rsidRDefault="000B6143" w:rsidP="000B61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0B6143" w:rsidRDefault="000B6143"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644D6"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9644D6" w:rsidRPr="007F4FBF" w:rsidRDefault="009644D6" w:rsidP="009644D6">
            <w:pPr>
              <w:rPr>
                <w:rFonts w:asciiTheme="minorHAnsi" w:hAnsiTheme="minorHAnsi" w:cstheme="minorHAnsi"/>
                <w:b w:val="0"/>
              </w:rPr>
            </w:pPr>
            <w:r w:rsidRPr="007F4FBF">
              <w:rPr>
                <w:rFonts w:asciiTheme="minorHAnsi" w:hAnsiTheme="minorHAnsi" w:cstheme="minorHAnsi"/>
                <w:b w:val="0"/>
              </w:rPr>
              <w:lastRenderedPageBreak/>
              <w:t>2.1</w:t>
            </w:r>
          </w:p>
        </w:tc>
        <w:tc>
          <w:tcPr>
            <w:tcW w:w="2646" w:type="dxa"/>
          </w:tcPr>
          <w:p w:rsidR="009644D6" w:rsidRPr="009167ED" w:rsidRDefault="009644D6" w:rsidP="005842F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9167ED">
              <w:rPr>
                <w:rFonts w:asciiTheme="minorHAnsi" w:hAnsiTheme="minorHAnsi" w:cstheme="minorHAnsi"/>
              </w:rPr>
              <w:t>Validate the forename that is entered</w:t>
            </w:r>
            <w:r>
              <w:rPr>
                <w:rFonts w:asciiTheme="minorHAnsi" w:hAnsiTheme="minorHAnsi" w:cstheme="minorHAnsi"/>
              </w:rPr>
              <w:t xml:space="preserve"> by the user. </w:t>
            </w:r>
            <w:r w:rsidR="005842F3">
              <w:rPr>
                <w:rFonts w:asciiTheme="minorHAnsi" w:hAnsiTheme="minorHAnsi" w:cstheme="minorHAnsi"/>
              </w:rPr>
              <w:t>I will be testing this by seeing if an error message or an acceptance message is displayed.</w:t>
            </w:r>
            <w:r>
              <w:rPr>
                <w:rFonts w:asciiTheme="minorHAnsi" w:hAnsiTheme="minorHAnsi" w:cstheme="minorHAnsi"/>
              </w:rPr>
              <w:t>(bottom-up testing)</w:t>
            </w:r>
          </w:p>
        </w:tc>
        <w:tc>
          <w:tcPr>
            <w:tcW w:w="2488" w:type="dxa"/>
          </w:tcPr>
          <w:p w:rsidR="009644D6" w:rsidRPr="009167ED" w:rsidRDefault="009644D6" w:rsidP="005842F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167ED">
              <w:rPr>
                <w:rFonts w:asciiTheme="minorHAnsi" w:hAnsiTheme="minorHAnsi" w:cstheme="minorHAnsi"/>
              </w:rPr>
              <w:t xml:space="preserve">The program should only not accept forenames if they </w:t>
            </w:r>
            <w:r>
              <w:rPr>
                <w:rFonts w:asciiTheme="minorHAnsi" w:hAnsiTheme="minorHAnsi" w:cstheme="minorHAnsi"/>
              </w:rPr>
              <w:t>contain</w:t>
            </w:r>
            <w:r w:rsidRPr="009167ED">
              <w:rPr>
                <w:rFonts w:asciiTheme="minorHAnsi" w:hAnsiTheme="minorHAnsi" w:cstheme="minorHAnsi"/>
              </w:rPr>
              <w:t xml:space="preserve"> no characters</w:t>
            </w:r>
            <w:r>
              <w:rPr>
                <w:rFonts w:asciiTheme="minorHAnsi" w:hAnsiTheme="minorHAnsi" w:cstheme="minorHAnsi"/>
              </w:rPr>
              <w:t xml:space="preserve"> or contain more than 50 characters.</w:t>
            </w:r>
            <w:r w:rsidR="005842F3">
              <w:rPr>
                <w:rFonts w:asciiTheme="minorHAnsi" w:hAnsiTheme="minorHAnsi" w:cstheme="minorHAnsi"/>
              </w:rPr>
              <w:t xml:space="preserve"> An error message should be displayed in these two </w:t>
            </w:r>
            <w:r w:rsidR="005842F3">
              <w:rPr>
                <w:rFonts w:asciiTheme="minorHAnsi" w:hAnsiTheme="minorHAnsi" w:cstheme="minorHAnsi"/>
              </w:rPr>
              <w:lastRenderedPageBreak/>
              <w:t>cases. An acceptance message should appear following anything else entered.</w:t>
            </w:r>
          </w:p>
        </w:tc>
        <w:tc>
          <w:tcPr>
            <w:tcW w:w="2410"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167ED">
              <w:rPr>
                <w:rFonts w:asciiTheme="minorHAnsi" w:hAnsiTheme="minorHAnsi" w:cstheme="minorHAnsi"/>
              </w:rPr>
              <w:lastRenderedPageBreak/>
              <w:t>John</w:t>
            </w:r>
            <w:r w:rsidR="00D11E2F">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D11E2F">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John Every</w:t>
            </w:r>
            <w:r w:rsidR="00D11E2F">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John.Every</w:t>
            </w:r>
            <w:r w:rsidR="00D11E2F">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Enters no characters.</w:t>
            </w:r>
            <w:r w:rsidR="00D11E2F">
              <w:rPr>
                <w:rFonts w:asciiTheme="minorHAnsi" w:hAnsiTheme="minorHAnsi" w:cstheme="minorHAnsi"/>
              </w:rPr>
              <w:t>(Erroneous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Enter a name that is 50 characters long.</w:t>
            </w:r>
            <w:r w:rsidR="00D11E2F">
              <w:rPr>
                <w:rFonts w:asciiTheme="minorHAnsi" w:hAnsiTheme="minorHAnsi" w:cstheme="minorHAnsi"/>
              </w:rPr>
              <w:t>(Boundary Data)</w:t>
            </w:r>
          </w:p>
          <w:p w:rsidR="00DE70CD" w:rsidRDefault="00DE70C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Enter a name that is 51 characters long.</w:t>
            </w:r>
            <w:r w:rsidR="00D11E2F">
              <w:rPr>
                <w:rFonts w:asciiTheme="minorHAnsi" w:hAnsiTheme="minorHAnsi" w:cstheme="minorHAnsi"/>
              </w:rPr>
              <w:t>(Boundary Data, above)</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Enter a name that is 49 characters long.</w:t>
            </w:r>
            <w:r w:rsidR="00D11E2F">
              <w:rPr>
                <w:rFonts w:asciiTheme="minorHAnsi" w:hAnsiTheme="minorHAnsi" w:cstheme="minorHAnsi"/>
              </w:rPr>
              <w:t>(Boundary Data, below)</w:t>
            </w:r>
          </w:p>
          <w:p w:rsidR="00097040" w:rsidRPr="004E4B30" w:rsidRDefault="00097040"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68"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167ED">
              <w:rPr>
                <w:rFonts w:asciiTheme="minorHAnsi" w:hAnsiTheme="minorHAnsi" w:cstheme="minorHAnsi"/>
              </w:rPr>
              <w:lastRenderedPageBreak/>
              <w:t>Accepted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Error</w:t>
            </w:r>
          </w:p>
          <w:p w:rsidR="001B750A" w:rsidRP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Error</w:t>
            </w:r>
          </w:p>
          <w:p w:rsidR="001B750A" w:rsidRP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P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Pr="001B750A" w:rsidRDefault="001B750A" w:rsidP="001B75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tc>
        <w:tc>
          <w:tcPr>
            <w:tcW w:w="2410" w:type="dxa"/>
          </w:tcPr>
          <w:p w:rsidR="009644D6" w:rsidRDefault="007F0D4E"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Accepted</w:t>
            </w:r>
            <w:r w:rsidR="00886384">
              <w:rPr>
                <w:rFonts w:asciiTheme="minorHAnsi" w:hAnsiTheme="minorHAnsi" w:cstheme="minorHAnsi"/>
              </w:rPr>
              <w:t>(acceptance message appeared)</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r w:rsidR="00886384">
              <w:rPr>
                <w:rFonts w:asciiTheme="minorHAnsi" w:hAnsiTheme="minorHAnsi" w:cstheme="minorHAnsi"/>
              </w:rPr>
              <w:t>(acceptance message appeared)</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r w:rsidR="00886384">
              <w:rPr>
                <w:rFonts w:asciiTheme="minorHAnsi" w:hAnsiTheme="minorHAnsi" w:cstheme="minorHAnsi"/>
              </w:rPr>
              <w:t>(acceptance message appeared)</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r w:rsidR="00886384">
              <w:rPr>
                <w:rFonts w:asciiTheme="minorHAnsi" w:hAnsiTheme="minorHAnsi" w:cstheme="minorHAnsi"/>
              </w:rPr>
              <w:t>(acceptance message appeared)</w:t>
            </w:r>
          </w:p>
          <w:p w:rsidR="008C3197" w:rsidRDefault="008C3197"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C3197" w:rsidRDefault="008C3197"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Error</w:t>
            </w:r>
            <w:r w:rsidR="00886384">
              <w:rPr>
                <w:rFonts w:asciiTheme="minorHAnsi" w:hAnsiTheme="minorHAnsi" w:cstheme="minorHAnsi"/>
              </w:rPr>
              <w:t>(error message appeared)</w:t>
            </w:r>
          </w:p>
          <w:p w:rsidR="00395B67" w:rsidRDefault="00395B67"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Error</w:t>
            </w: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w:t>
            </w:r>
          </w:p>
          <w:p w:rsidR="00395B67"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(However the test for both 50 and 49 characters caused the time achieved to move out of line with the rest of the data because the names were too long.)</w:t>
            </w:r>
          </w:p>
        </w:tc>
        <w:tc>
          <w:tcPr>
            <w:tcW w:w="2126" w:type="dxa"/>
          </w:tcPr>
          <w:p w:rsidR="009644D6" w:rsidRDefault="007F0D4E"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Fig.2.1a</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Fig.2.1b</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Fig.2.1c</w:t>
            </w:r>
          </w:p>
          <w:p w:rsidR="009368BF" w:rsidRDefault="009368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C3197" w:rsidRDefault="000E2D13"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w:t>
            </w:r>
            <w:r w:rsidR="009368BF">
              <w:rPr>
                <w:rFonts w:asciiTheme="minorHAnsi" w:hAnsiTheme="minorHAnsi" w:cstheme="minorHAnsi"/>
              </w:rPr>
              <w:t>d</w:t>
            </w:r>
          </w:p>
          <w:p w:rsidR="008C3197" w:rsidRDefault="008C3197" w:rsidP="008C319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886384" w:rsidRDefault="00886384" w:rsidP="008C319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1E2F" w:rsidRDefault="00D11E2F" w:rsidP="008C319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0E2D13" w:rsidP="008C319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w:t>
            </w:r>
            <w:r w:rsidR="008C3197">
              <w:rPr>
                <w:rFonts w:asciiTheme="minorHAnsi" w:hAnsiTheme="minorHAnsi" w:cstheme="minorHAnsi"/>
              </w:rPr>
              <w:t>e</w:t>
            </w: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0E2D13"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w:t>
            </w:r>
            <w:r w:rsidR="0059254C">
              <w:rPr>
                <w:rFonts w:asciiTheme="minorHAnsi" w:hAnsiTheme="minorHAnsi" w:cstheme="minorHAnsi"/>
              </w:rPr>
              <w:t>f</w:t>
            </w: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P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59254C" w:rsidRDefault="0059254C"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368BF" w:rsidRPr="0059254C" w:rsidRDefault="000E2D13" w:rsidP="005925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Fig.2.1</w:t>
            </w:r>
            <w:r w:rsidR="0059254C">
              <w:rPr>
                <w:rFonts w:asciiTheme="minorHAnsi" w:hAnsiTheme="minorHAnsi" w:cstheme="minorHAnsi"/>
              </w:rPr>
              <w:t>f</w:t>
            </w:r>
          </w:p>
        </w:tc>
      </w:tr>
      <w:tr w:rsidR="00675C77"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9644D6" w:rsidRPr="00C8311A" w:rsidRDefault="009644D6" w:rsidP="009644D6">
            <w:pPr>
              <w:rPr>
                <w:rFonts w:asciiTheme="minorHAnsi" w:hAnsiTheme="minorHAnsi" w:cstheme="minorHAnsi"/>
                <w:b w:val="0"/>
              </w:rPr>
            </w:pPr>
            <w:r w:rsidRPr="00C8311A">
              <w:rPr>
                <w:rFonts w:asciiTheme="minorHAnsi" w:hAnsiTheme="minorHAnsi" w:cstheme="minorHAnsi"/>
                <w:b w:val="0"/>
              </w:rPr>
              <w:lastRenderedPageBreak/>
              <w:t>2.2</w:t>
            </w:r>
          </w:p>
        </w:tc>
        <w:tc>
          <w:tcPr>
            <w:tcW w:w="2646" w:type="dxa"/>
          </w:tcPr>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6A16AF">
              <w:rPr>
                <w:rFonts w:asciiTheme="minorHAnsi" w:hAnsiTheme="minorHAnsi" w:cstheme="minorHAnsi"/>
              </w:rPr>
              <w:t>To confirm the identity of the user being a teacher</w:t>
            </w:r>
            <w:r>
              <w:rPr>
                <w:rFonts w:asciiTheme="minorHAnsi" w:hAnsiTheme="minorHAnsi" w:cstheme="minorHAnsi"/>
              </w:rPr>
              <w:t xml:space="preserve"> by means of validating a password entered by them.(bottom-up testing)</w:t>
            </w:r>
          </w:p>
          <w:p w:rsidR="009644D6" w:rsidRPr="00322C33"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88" w:type="dxa"/>
          </w:tcPr>
          <w:p w:rsidR="00097040" w:rsidRPr="006A16AF"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A16AF">
              <w:rPr>
                <w:rFonts w:asciiTheme="minorHAnsi" w:hAnsiTheme="minorHAnsi" w:cstheme="minorHAnsi"/>
              </w:rPr>
              <w:t>The program should onl</w:t>
            </w:r>
            <w:r>
              <w:rPr>
                <w:rFonts w:asciiTheme="minorHAnsi" w:hAnsiTheme="minorHAnsi" w:cstheme="minorHAnsi"/>
              </w:rPr>
              <w:t>y allow teachers to access the t</w:t>
            </w:r>
            <w:r w:rsidRPr="006A16AF">
              <w:rPr>
                <w:rFonts w:asciiTheme="minorHAnsi" w:hAnsiTheme="minorHAnsi" w:cstheme="minorHAnsi"/>
              </w:rPr>
              <w:t>eacher</w:t>
            </w:r>
            <w:r>
              <w:rPr>
                <w:rFonts w:asciiTheme="minorHAnsi" w:hAnsiTheme="minorHAnsi" w:cstheme="minorHAnsi"/>
              </w:rPr>
              <w:t>’s</w:t>
            </w:r>
            <w:r w:rsidRPr="006A16AF">
              <w:rPr>
                <w:rFonts w:asciiTheme="minorHAnsi" w:hAnsiTheme="minorHAnsi" w:cstheme="minorHAnsi"/>
              </w:rPr>
              <w:t xml:space="preserve"> </w:t>
            </w:r>
            <w:r>
              <w:rPr>
                <w:rFonts w:asciiTheme="minorHAnsi" w:hAnsiTheme="minorHAnsi" w:cstheme="minorHAnsi"/>
              </w:rPr>
              <w:t xml:space="preserve">section </w:t>
            </w:r>
            <w:r w:rsidRPr="006A16AF">
              <w:rPr>
                <w:rFonts w:asciiTheme="minorHAnsi" w:hAnsiTheme="minorHAnsi" w:cstheme="minorHAnsi"/>
              </w:rPr>
              <w:t xml:space="preserve">by means of entering a password and it matching the password contained in the code. </w:t>
            </w:r>
            <w:r>
              <w:rPr>
                <w:rFonts w:asciiTheme="minorHAnsi" w:hAnsiTheme="minorHAnsi" w:cstheme="minorHAnsi"/>
              </w:rPr>
              <w:t>The password is entered after the user has pressed the “OK” button.</w:t>
            </w:r>
          </w:p>
        </w:tc>
        <w:tc>
          <w:tcPr>
            <w:tcW w:w="2410" w:type="dxa"/>
          </w:tcPr>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Enters no characters</w:t>
            </w:r>
          </w:p>
          <w:p w:rsidR="009644D6" w:rsidRDefault="0059254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(Erroneous Data)</w:t>
            </w:r>
          </w:p>
          <w:p w:rsidR="00DE70CD" w:rsidRDefault="00DE70CD"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User enters incorrect password.</w:t>
            </w:r>
            <w:r w:rsidR="005973A5">
              <w:rPr>
                <w:rFonts w:asciiTheme="minorHAnsi" w:hAnsiTheme="minorHAnsi" w:cstheme="minorHAnsi"/>
              </w:rPr>
              <w:t>(“Newton”)</w:t>
            </w:r>
          </w:p>
          <w:p w:rsidR="0059254C" w:rsidRDefault="0059254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(Erroneous Data)</w:t>
            </w: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0337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User enters correct password.</w:t>
            </w:r>
            <w:r w:rsidR="00DE70CD">
              <w:rPr>
                <w:rFonts w:asciiTheme="minorHAnsi" w:hAnsiTheme="minorHAnsi" w:cstheme="minorHAnsi"/>
              </w:rPr>
              <w:t>(“Euler”)</w:t>
            </w:r>
          </w:p>
          <w:p w:rsidR="0059254C" w:rsidRPr="0003372B" w:rsidRDefault="0059254C" w:rsidP="000337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(Typical Data)</w:t>
            </w:r>
          </w:p>
        </w:tc>
        <w:tc>
          <w:tcPr>
            <w:tcW w:w="2268" w:type="dxa"/>
          </w:tcPr>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A16AF">
              <w:rPr>
                <w:rFonts w:asciiTheme="minorHAnsi" w:hAnsiTheme="minorHAnsi" w:cstheme="minorHAnsi"/>
              </w:rPr>
              <w:t xml:space="preserve">Error </w:t>
            </w:r>
            <w:r>
              <w:rPr>
                <w:rFonts w:asciiTheme="minorHAnsi" w:hAnsiTheme="minorHAnsi" w:cstheme="minorHAnsi"/>
              </w:rPr>
              <w:t>(error message will appear)</w:t>
            </w:r>
          </w:p>
          <w:p w:rsidR="009644D6" w:rsidRPr="009C554F"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Error(error message will appear)</w:t>
            </w:r>
          </w:p>
          <w:p w:rsidR="009644D6" w:rsidRPr="009C554F"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9254C" w:rsidRDefault="0059254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9C554F"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Accepted (proceeds to the teacher’s menu.)</w:t>
            </w:r>
          </w:p>
        </w:tc>
        <w:tc>
          <w:tcPr>
            <w:tcW w:w="2410" w:type="dxa"/>
          </w:tcPr>
          <w:p w:rsidR="009644D6"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Error(Error message appeared)</w:t>
            </w: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Error(Error message appeared)</w:t>
            </w: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9254C" w:rsidRDefault="0059254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Pr="009167ED"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Accepted(displayed Teacher’s Menu)</w:t>
            </w:r>
          </w:p>
        </w:tc>
        <w:tc>
          <w:tcPr>
            <w:tcW w:w="2126" w:type="dxa"/>
          </w:tcPr>
          <w:p w:rsidR="009644D6"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Fig.2.2a</w:t>
            </w: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Fig.2.2b</w:t>
            </w: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9254C" w:rsidRDefault="0059254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3372B" w:rsidRPr="009167ED" w:rsidRDefault="0003372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Fig.2.2c</w:t>
            </w:r>
          </w:p>
        </w:tc>
      </w:tr>
      <w:tr w:rsidR="00675C77" w:rsidTr="00665767">
        <w:trPr>
          <w:trHeight w:val="2107"/>
        </w:trPr>
        <w:tc>
          <w:tcPr>
            <w:cnfStyle w:val="001000000000" w:firstRow="0" w:lastRow="0" w:firstColumn="1" w:lastColumn="0" w:oddVBand="0" w:evenVBand="0" w:oddHBand="0" w:evenHBand="0" w:firstRowFirstColumn="0" w:firstRowLastColumn="0" w:lastRowFirstColumn="0" w:lastRowLastColumn="0"/>
            <w:tcW w:w="1778" w:type="dxa"/>
          </w:tcPr>
          <w:p w:rsidR="009644D6" w:rsidRDefault="009644D6" w:rsidP="009644D6">
            <w:pPr>
              <w:rPr>
                <w:rFonts w:asciiTheme="minorHAnsi" w:hAnsiTheme="minorHAnsi" w:cstheme="minorHAnsi"/>
                <w:b w:val="0"/>
              </w:rPr>
            </w:pPr>
            <w:r w:rsidRPr="00C8311A">
              <w:rPr>
                <w:rFonts w:asciiTheme="minorHAnsi" w:hAnsiTheme="minorHAnsi" w:cstheme="minorHAnsi"/>
                <w:b w:val="0"/>
              </w:rPr>
              <w:t>3.1</w:t>
            </w: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Default="00FB6E8D" w:rsidP="009644D6">
            <w:pPr>
              <w:rPr>
                <w:rFonts w:asciiTheme="minorHAnsi" w:hAnsiTheme="minorHAnsi" w:cstheme="minorHAnsi"/>
                <w:b w:val="0"/>
              </w:rPr>
            </w:pPr>
          </w:p>
          <w:p w:rsidR="00FB6E8D" w:rsidRPr="00C8311A" w:rsidRDefault="00FB6E8D" w:rsidP="009644D6">
            <w:pPr>
              <w:rPr>
                <w:rFonts w:asciiTheme="minorHAnsi" w:hAnsiTheme="minorHAnsi" w:cstheme="minorHAnsi"/>
                <w:b w:val="0"/>
              </w:rPr>
            </w:pPr>
          </w:p>
        </w:tc>
        <w:tc>
          <w:tcPr>
            <w:tcW w:w="2646" w:type="dxa"/>
          </w:tcPr>
          <w:p w:rsidR="009644D6" w:rsidRDefault="009644D6"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To check if the arc weights produced by the program are correct</w:t>
            </w:r>
            <w:r w:rsidR="0059254C">
              <w:rPr>
                <w:rFonts w:asciiTheme="minorHAnsi" w:hAnsiTheme="minorHAnsi" w:cstheme="minorHAnsi"/>
              </w:rPr>
              <w:t xml:space="preserve"> and that all the integers in the boundary are produced by the system</w:t>
            </w:r>
            <w:r w:rsidR="000E2D13">
              <w:rPr>
                <w:rFonts w:asciiTheme="minorHAnsi" w:hAnsiTheme="minorHAnsi" w:cstheme="minorHAnsi"/>
              </w:rPr>
              <w:t xml:space="preserve"> once or more in</w:t>
            </w:r>
            <w:r w:rsidR="00063105">
              <w:rPr>
                <w:rFonts w:asciiTheme="minorHAnsi" w:hAnsiTheme="minorHAnsi" w:cstheme="minorHAnsi"/>
              </w:rPr>
              <w:t xml:space="preserve"> one or more timed runs</w:t>
            </w:r>
            <w:r>
              <w:rPr>
                <w:rFonts w:asciiTheme="minorHAnsi" w:hAnsiTheme="minorHAnsi" w:cstheme="minorHAnsi"/>
              </w:rPr>
              <w:t>.(white box testing)</w:t>
            </w: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Pr="006A16AF" w:rsidRDefault="00FB6E8D"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c>
          <w:tcPr>
            <w:tcW w:w="2488"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arc weights for each arc of the network are produced from random numbers and then multiplied</w:t>
            </w:r>
            <w:r w:rsidR="00665767">
              <w:rPr>
                <w:rFonts w:asciiTheme="minorHAnsi" w:hAnsiTheme="minorHAnsi" w:cstheme="minorHAnsi"/>
              </w:rPr>
              <w:t xml:space="preserve"> by 20</w:t>
            </w:r>
            <w:r>
              <w:rPr>
                <w:rFonts w:asciiTheme="minorHAnsi" w:hAnsiTheme="minorHAnsi" w:cstheme="minorHAnsi"/>
              </w:rPr>
              <w:t>. The arc weights must be integers and in the range of 0&lt;arc weights&lt;=20.</w:t>
            </w:r>
            <w:r w:rsidR="0059254C">
              <w:rPr>
                <w:rFonts w:asciiTheme="minorHAnsi" w:hAnsiTheme="minorHAnsi" w:cstheme="minorHAnsi"/>
              </w:rPr>
              <w:t xml:space="preserve"> </w:t>
            </w: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B6E8D" w:rsidRPr="006A16AF" w:rsidRDefault="00FB6E8D"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10"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5</w:t>
            </w:r>
            <w:r w:rsidR="00400E59">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400E59">
              <w:rPr>
                <w:rFonts w:asciiTheme="minorHAnsi" w:hAnsiTheme="minorHAnsi" w:cstheme="minorHAnsi"/>
              </w:rPr>
              <w:t>(Typical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400E59">
              <w:rPr>
                <w:rFonts w:asciiTheme="minorHAnsi" w:hAnsiTheme="minorHAnsi" w:cstheme="minorHAnsi"/>
              </w:rPr>
              <w:t>(Boundary Data</w:t>
            </w:r>
            <w:r w:rsidR="00063105">
              <w:rPr>
                <w:rFonts w:asciiTheme="minorHAnsi" w:hAnsiTheme="minorHAnsi" w:cstheme="minorHAnsi"/>
              </w:rPr>
              <w:t>, on</w:t>
            </w:r>
            <w:r w:rsidR="00400E59">
              <w:rPr>
                <w:rFonts w:asciiTheme="minorHAnsi" w:hAnsiTheme="minorHAnsi" w:cstheme="minorHAnsi"/>
              </w:rPr>
              <w:t>)</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400E59">
              <w:rPr>
                <w:rFonts w:asciiTheme="minorHAnsi" w:hAnsiTheme="minorHAnsi" w:cstheme="minorHAnsi"/>
              </w:rPr>
              <w:t>(</w:t>
            </w:r>
            <w:r w:rsidR="00063105">
              <w:rPr>
                <w:rFonts w:asciiTheme="minorHAnsi" w:hAnsiTheme="minorHAnsi" w:cstheme="minorHAnsi"/>
              </w:rPr>
              <w:t>Boundary Data, below)</w:t>
            </w:r>
          </w:p>
          <w:p w:rsidR="00063105" w:rsidRDefault="00063105"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1(Boundary Data, above)</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19</w:t>
            </w:r>
            <w:r w:rsidR="00063105">
              <w:rPr>
                <w:rFonts w:asciiTheme="minorHAnsi" w:hAnsiTheme="minorHAnsi" w:cstheme="minorHAnsi"/>
              </w:rPr>
              <w:t>(Boundary Data, below)</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20</w:t>
            </w:r>
            <w:r w:rsidR="00063105">
              <w:rPr>
                <w:rFonts w:asciiTheme="minorHAnsi" w:hAnsiTheme="minorHAnsi" w:cstheme="minorHAnsi"/>
              </w:rPr>
              <w:t>(Boundary Data, on)</w:t>
            </w:r>
          </w:p>
          <w:p w:rsidR="00B171AC" w:rsidRDefault="00B171AC"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21</w:t>
            </w:r>
            <w:r w:rsidR="00063105">
              <w:rPr>
                <w:rFonts w:asciiTheme="minorHAnsi" w:hAnsiTheme="minorHAnsi" w:cstheme="minorHAnsi"/>
              </w:rPr>
              <w:t>(Boundary Data, above</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1.1</w:t>
            </w:r>
            <w:r w:rsidR="00063105">
              <w:rPr>
                <w:rFonts w:asciiTheme="minorHAnsi" w:hAnsiTheme="minorHAnsi" w:cstheme="minorHAnsi"/>
              </w:rPr>
              <w:t>(Erroneous Data)</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7136D2" w:rsidRPr="003403EE" w:rsidRDefault="007136D2" w:rsidP="003403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4,4</w:t>
            </w:r>
            <w:r w:rsidR="00063105">
              <w:rPr>
                <w:rFonts w:asciiTheme="minorHAnsi" w:hAnsiTheme="minorHAnsi" w:cstheme="minorHAnsi"/>
              </w:rPr>
              <w:t>(Typical Data)</w:t>
            </w:r>
          </w:p>
        </w:tc>
        <w:tc>
          <w:tcPr>
            <w:tcW w:w="2268" w:type="dxa"/>
          </w:tcPr>
          <w:p w:rsidR="001B750A" w:rsidRDefault="006D0F7B"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Was produced</w:t>
            </w:r>
          </w:p>
          <w:p w:rsidR="006D0F7B" w:rsidRDefault="006D0F7B"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1B750A" w:rsidRDefault="006D0F7B"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 produced</w:t>
            </w:r>
          </w:p>
          <w:p w:rsidR="006D0F7B" w:rsidRDefault="006D0F7B"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F81A89"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Wasn’t produced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81A89" w:rsidRDefault="00F81A89"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Wasn’t produced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81A89" w:rsidRDefault="00F81A89"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 produced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81A89" w:rsidRDefault="00F81A89"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 produced</w:t>
            </w:r>
          </w:p>
          <w:p w:rsidR="00B171AC" w:rsidRDefault="00B171AC"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81A89" w:rsidRDefault="000E2D13"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w:t>
            </w:r>
            <w:r w:rsidR="00F81A89">
              <w:rPr>
                <w:rFonts w:asciiTheme="minorHAnsi" w:hAnsiTheme="minorHAnsi" w:cstheme="minorHAnsi"/>
              </w:rPr>
              <w:t xml:space="preserve"> produced</w:t>
            </w:r>
          </w:p>
          <w:p w:rsidR="001B750A" w:rsidRDefault="001B75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F81A89" w:rsidRDefault="00F81A89"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Wasn’t produced</w:t>
            </w:r>
          </w:p>
          <w:p w:rsidR="007136D2" w:rsidRDefault="007136D2" w:rsidP="007136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F81A89" w:rsidP="00F81A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w:t>
            </w:r>
            <w:r w:rsidR="00665767">
              <w:rPr>
                <w:rFonts w:asciiTheme="minorHAnsi" w:hAnsiTheme="minorHAnsi" w:cstheme="minorHAnsi"/>
              </w:rPr>
              <w:t>n’t</w:t>
            </w:r>
            <w:r>
              <w:rPr>
                <w:rFonts w:asciiTheme="minorHAnsi" w:hAnsiTheme="minorHAnsi" w:cstheme="minorHAnsi"/>
              </w:rPr>
              <w:t xml:space="preserve"> produced</w:t>
            </w:r>
          </w:p>
          <w:p w:rsidR="00063105" w:rsidRDefault="00063105"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Pr="003403EE" w:rsidRDefault="00063105" w:rsidP="003403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Was produced</w:t>
            </w:r>
          </w:p>
        </w:tc>
        <w:tc>
          <w:tcPr>
            <w:tcW w:w="2410" w:type="dxa"/>
          </w:tcPr>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 xml:space="preserve">As expected </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As expected </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B171AC"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063105"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63105" w:rsidRDefault="00B171AC"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063105" w:rsidRDefault="00063105" w:rsidP="000631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171AC" w:rsidRPr="003403EE" w:rsidRDefault="00063105" w:rsidP="003403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9644D6" w:rsidRPr="009167ED"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65767"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665767" w:rsidRPr="005C267B" w:rsidRDefault="00665767" w:rsidP="009644D6">
            <w:pPr>
              <w:rPr>
                <w:rFonts w:asciiTheme="minorHAnsi" w:hAnsiTheme="minorHAnsi" w:cstheme="minorHAnsi"/>
              </w:rPr>
            </w:pPr>
            <w:r w:rsidRPr="005C267B">
              <w:rPr>
                <w:rFonts w:asciiTheme="minorHAnsi" w:hAnsiTheme="minorHAnsi" w:cstheme="minorHAnsi"/>
                <w:b w:val="0"/>
              </w:rPr>
              <w:lastRenderedPageBreak/>
              <w:t>3.2</w:t>
            </w:r>
          </w:p>
        </w:tc>
        <w:tc>
          <w:tcPr>
            <w:tcW w:w="2646" w:type="dxa"/>
          </w:tcPr>
          <w:p w:rsidR="00665767" w:rsidRPr="005C267B" w:rsidRDefault="00665767" w:rsidP="005C2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 xml:space="preserve">To check that the minimum connector produced by </w:t>
            </w:r>
            <w:r w:rsidR="005C267B" w:rsidRPr="005C267B">
              <w:rPr>
                <w:rFonts w:asciiTheme="minorHAnsi" w:hAnsiTheme="minorHAnsi" w:cstheme="minorHAnsi"/>
              </w:rPr>
              <w:t>the run</w:t>
            </w:r>
            <w:r w:rsidRPr="005C267B">
              <w:rPr>
                <w:rFonts w:asciiTheme="minorHAnsi" w:hAnsiTheme="minorHAnsi" w:cstheme="minorHAnsi"/>
              </w:rPr>
              <w:t xml:space="preserve"> of Kruskal’s algorithm </w:t>
            </w:r>
            <w:r w:rsidR="005C267B" w:rsidRPr="005C267B">
              <w:rPr>
                <w:rFonts w:asciiTheme="minorHAnsi" w:hAnsiTheme="minorHAnsi" w:cstheme="minorHAnsi"/>
              </w:rPr>
              <w:t xml:space="preserve">is </w:t>
            </w:r>
            <w:r w:rsidRPr="005C267B">
              <w:rPr>
                <w:rFonts w:asciiTheme="minorHAnsi" w:hAnsiTheme="minorHAnsi" w:cstheme="minorHAnsi"/>
              </w:rPr>
              <w:t>correct.(white box testing)</w:t>
            </w:r>
          </w:p>
        </w:tc>
        <w:tc>
          <w:tcPr>
            <w:tcW w:w="2488" w:type="dxa"/>
          </w:tcPr>
          <w:p w:rsidR="00665767" w:rsidRPr="005C267B" w:rsidRDefault="00665767" w:rsidP="006657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This is to show that my program performs Kruskal’s algorithm on a network correctly for</w:t>
            </w:r>
            <w:r w:rsidR="005C267B" w:rsidRPr="005C267B">
              <w:rPr>
                <w:rFonts w:asciiTheme="minorHAnsi" w:hAnsiTheme="minorHAnsi" w:cstheme="minorHAnsi"/>
              </w:rPr>
              <w:t xml:space="preserve"> the run</w:t>
            </w:r>
            <w:r w:rsidRPr="005C267B">
              <w:rPr>
                <w:rFonts w:asciiTheme="minorHAnsi" w:hAnsiTheme="minorHAnsi" w:cstheme="minorHAnsi"/>
              </w:rPr>
              <w:t>.</w:t>
            </w:r>
          </w:p>
        </w:tc>
        <w:tc>
          <w:tcPr>
            <w:tcW w:w="2410" w:type="dxa"/>
          </w:tcPr>
          <w:p w:rsidR="00665767" w:rsidRPr="005C267B" w:rsidRDefault="00665767" w:rsidP="005C2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The minimum connector produced by the run. Because the network and arc weights for the run are the same as one of the examples in the D1 revision guide. Therefore if the minimum connector produced by the run is the same as that in the revision guide then the algorithm is being performed correctly and has produced the correct result.</w:t>
            </w:r>
            <w:r w:rsidR="00434495" w:rsidRPr="005C267B">
              <w:rPr>
                <w:rFonts w:asciiTheme="minorHAnsi" w:hAnsiTheme="minorHAnsi" w:cstheme="minorHAnsi"/>
              </w:rPr>
              <w:t>(</w:t>
            </w:r>
            <w:r w:rsidR="005C267B" w:rsidRPr="005C267B">
              <w:rPr>
                <w:rFonts w:asciiTheme="minorHAnsi" w:hAnsiTheme="minorHAnsi" w:cstheme="minorHAnsi"/>
              </w:rPr>
              <w:t>Typical</w:t>
            </w:r>
            <w:r w:rsidR="00434495" w:rsidRPr="005C267B">
              <w:rPr>
                <w:rFonts w:asciiTheme="minorHAnsi" w:hAnsiTheme="minorHAnsi" w:cstheme="minorHAnsi"/>
              </w:rPr>
              <w:t xml:space="preserve"> Data)</w:t>
            </w:r>
          </w:p>
        </w:tc>
        <w:tc>
          <w:tcPr>
            <w:tcW w:w="2268" w:type="dxa"/>
          </w:tcPr>
          <w:p w:rsidR="00665767" w:rsidRPr="005C267B" w:rsidRDefault="00665767" w:rsidP="0066576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Produces correct result.</w:t>
            </w:r>
          </w:p>
          <w:p w:rsidR="00665767" w:rsidRPr="005C267B" w:rsidRDefault="00665767"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10" w:type="dxa"/>
          </w:tcPr>
          <w:p w:rsidR="00665767" w:rsidRPr="005C267B" w:rsidRDefault="00665767" w:rsidP="00B171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Correct result was produced as it matched the solution to the corresponding example in the revision guide.</w:t>
            </w:r>
          </w:p>
        </w:tc>
        <w:tc>
          <w:tcPr>
            <w:tcW w:w="2126" w:type="dxa"/>
          </w:tcPr>
          <w:p w:rsidR="00665767" w:rsidRPr="009167ED" w:rsidRDefault="00665767"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65767"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665767" w:rsidRPr="005C267B" w:rsidRDefault="00665767" w:rsidP="009644D6">
            <w:pPr>
              <w:rPr>
                <w:rFonts w:asciiTheme="minorHAnsi" w:hAnsiTheme="minorHAnsi" w:cstheme="minorHAnsi"/>
                <w:b w:val="0"/>
              </w:rPr>
            </w:pPr>
            <w:r w:rsidRPr="005C267B">
              <w:rPr>
                <w:rFonts w:asciiTheme="minorHAnsi" w:hAnsiTheme="minorHAnsi" w:cstheme="minorHAnsi"/>
                <w:b w:val="0"/>
              </w:rPr>
              <w:t>3.3</w:t>
            </w:r>
          </w:p>
        </w:tc>
        <w:tc>
          <w:tcPr>
            <w:tcW w:w="2646" w:type="dxa"/>
          </w:tcPr>
          <w:p w:rsidR="00665767" w:rsidRPr="005C267B" w:rsidRDefault="00665767" w:rsidP="006657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 xml:space="preserve">To check that the minimum connector produced by timed runs of Kruskal’s algorithm </w:t>
            </w:r>
            <w:r w:rsidRPr="005C267B">
              <w:rPr>
                <w:rFonts w:asciiTheme="minorHAnsi" w:hAnsiTheme="minorHAnsi" w:cstheme="minorHAnsi"/>
              </w:rPr>
              <w:lastRenderedPageBreak/>
              <w:t>are correct.</w:t>
            </w:r>
            <w:r w:rsidR="00305280" w:rsidRPr="005C267B">
              <w:rPr>
                <w:rFonts w:asciiTheme="minorHAnsi" w:hAnsiTheme="minorHAnsi" w:cstheme="minorHAnsi"/>
              </w:rPr>
              <w:t>(w</w:t>
            </w:r>
            <w:r w:rsidRPr="005C267B">
              <w:rPr>
                <w:rFonts w:asciiTheme="minorHAnsi" w:hAnsiTheme="minorHAnsi" w:cstheme="minorHAnsi"/>
              </w:rPr>
              <w:t>hite box testing)</w:t>
            </w:r>
          </w:p>
        </w:tc>
        <w:tc>
          <w:tcPr>
            <w:tcW w:w="2488" w:type="dxa"/>
          </w:tcPr>
          <w:p w:rsidR="00665767" w:rsidRPr="005C267B" w:rsidRDefault="00665767" w:rsidP="006657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lastRenderedPageBreak/>
              <w:t xml:space="preserve">This is to show that my program performs Kruskal’s algorithm on a network correctly for </w:t>
            </w:r>
            <w:r w:rsidRPr="005C267B">
              <w:rPr>
                <w:rFonts w:asciiTheme="minorHAnsi" w:hAnsiTheme="minorHAnsi" w:cstheme="minorHAnsi"/>
              </w:rPr>
              <w:lastRenderedPageBreak/>
              <w:t>timed runs.</w:t>
            </w:r>
          </w:p>
        </w:tc>
        <w:tc>
          <w:tcPr>
            <w:tcW w:w="2410" w:type="dxa"/>
          </w:tcPr>
          <w:p w:rsidR="00665767" w:rsidRPr="005C267B" w:rsidRDefault="00665767" w:rsidP="005C2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lastRenderedPageBreak/>
              <w:t xml:space="preserve">The minimum connector produced by the program. This is because the </w:t>
            </w:r>
            <w:r w:rsidRPr="005C267B">
              <w:rPr>
                <w:rFonts w:asciiTheme="minorHAnsi" w:hAnsiTheme="minorHAnsi" w:cstheme="minorHAnsi"/>
              </w:rPr>
              <w:lastRenderedPageBreak/>
              <w:t xml:space="preserve">program produces the solution to the question by colouring arcs in the network. Therefore if I was to perform the algorithm on the network on paper and </w:t>
            </w:r>
            <w:r w:rsidR="005C267B" w:rsidRPr="005C267B">
              <w:rPr>
                <w:rFonts w:asciiTheme="minorHAnsi" w:hAnsiTheme="minorHAnsi" w:cstheme="minorHAnsi"/>
              </w:rPr>
              <w:t xml:space="preserve">then check that the minimum connector produced by me on paper </w:t>
            </w:r>
            <w:r w:rsidRPr="005C267B">
              <w:rPr>
                <w:rFonts w:asciiTheme="minorHAnsi" w:hAnsiTheme="minorHAnsi" w:cstheme="minorHAnsi"/>
              </w:rPr>
              <w:t>matches that produced by the program then it would be correct.</w:t>
            </w:r>
            <w:r w:rsidR="00434495" w:rsidRPr="005C267B">
              <w:rPr>
                <w:rFonts w:asciiTheme="minorHAnsi" w:hAnsiTheme="minorHAnsi" w:cstheme="minorHAnsi"/>
              </w:rPr>
              <w:t>(</w:t>
            </w:r>
            <w:r w:rsidR="005C267B" w:rsidRPr="005C267B">
              <w:rPr>
                <w:rFonts w:asciiTheme="minorHAnsi" w:hAnsiTheme="minorHAnsi" w:cstheme="minorHAnsi"/>
              </w:rPr>
              <w:t>Typical</w:t>
            </w:r>
            <w:r w:rsidR="00434495" w:rsidRPr="005C267B">
              <w:rPr>
                <w:rFonts w:asciiTheme="minorHAnsi" w:hAnsiTheme="minorHAnsi" w:cstheme="minorHAnsi"/>
              </w:rPr>
              <w:t xml:space="preserve"> Data)</w:t>
            </w:r>
          </w:p>
        </w:tc>
        <w:tc>
          <w:tcPr>
            <w:tcW w:w="2268" w:type="dxa"/>
          </w:tcPr>
          <w:p w:rsidR="00665767" w:rsidRPr="005C267B" w:rsidRDefault="00665767" w:rsidP="006657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lastRenderedPageBreak/>
              <w:t>Produces correct solution.</w:t>
            </w:r>
          </w:p>
        </w:tc>
        <w:tc>
          <w:tcPr>
            <w:tcW w:w="2410" w:type="dxa"/>
          </w:tcPr>
          <w:p w:rsidR="00665767" w:rsidRDefault="00AD31F4" w:rsidP="00B1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Produced correct solution. However the method was slightly different; this is </w:t>
            </w:r>
            <w:r>
              <w:rPr>
                <w:rFonts w:asciiTheme="minorHAnsi" w:hAnsiTheme="minorHAnsi" w:cstheme="minorHAnsi"/>
              </w:rPr>
              <w:lastRenderedPageBreak/>
              <w:t>explained in my System testing appendix.</w:t>
            </w:r>
          </w:p>
        </w:tc>
        <w:tc>
          <w:tcPr>
            <w:tcW w:w="2126" w:type="dxa"/>
          </w:tcPr>
          <w:p w:rsidR="00665767" w:rsidRPr="009167ED" w:rsidRDefault="00AD31F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Fig.3.3a</w:t>
            </w:r>
          </w:p>
        </w:tc>
      </w:tr>
      <w:tr w:rsidR="009644D6"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F81A89" w:rsidRDefault="009644D6" w:rsidP="009644D6">
            <w:pPr>
              <w:rPr>
                <w:rFonts w:asciiTheme="minorHAnsi" w:hAnsiTheme="minorHAnsi" w:cstheme="minorHAnsi"/>
                <w:bCs w:val="0"/>
              </w:rPr>
            </w:pPr>
            <w:r w:rsidRPr="00C8311A">
              <w:rPr>
                <w:rFonts w:asciiTheme="minorHAnsi" w:hAnsiTheme="minorHAnsi" w:cstheme="minorHAnsi"/>
                <w:b w:val="0"/>
              </w:rPr>
              <w:lastRenderedPageBreak/>
              <w:t>4.1</w:t>
            </w: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F81A89" w:rsidRPr="00F81A89" w:rsidRDefault="00F81A89" w:rsidP="00F81A89">
            <w:pPr>
              <w:rPr>
                <w:rFonts w:asciiTheme="minorHAnsi" w:hAnsiTheme="minorHAnsi" w:cstheme="minorHAnsi"/>
              </w:rPr>
            </w:pPr>
          </w:p>
          <w:p w:rsidR="009644D6" w:rsidRDefault="00F81A89" w:rsidP="00F81A89">
            <w:pPr>
              <w:tabs>
                <w:tab w:val="left" w:pos="1455"/>
              </w:tabs>
              <w:rPr>
                <w:rFonts w:asciiTheme="minorHAnsi" w:hAnsiTheme="minorHAnsi" w:cstheme="minorHAnsi"/>
              </w:rPr>
            </w:pPr>
            <w:r>
              <w:rPr>
                <w:rFonts w:asciiTheme="minorHAnsi" w:hAnsiTheme="minorHAnsi" w:cstheme="minorHAnsi"/>
              </w:rPr>
              <w:tab/>
            </w:r>
          </w:p>
          <w:p w:rsidR="00F81A89" w:rsidRDefault="00F81A89" w:rsidP="00F81A89">
            <w:pPr>
              <w:tabs>
                <w:tab w:val="left" w:pos="1455"/>
              </w:tabs>
              <w:rPr>
                <w:rFonts w:asciiTheme="minorHAnsi" w:hAnsiTheme="minorHAnsi" w:cstheme="minorHAnsi"/>
              </w:rPr>
            </w:pPr>
          </w:p>
          <w:p w:rsidR="00F81A89" w:rsidRDefault="00F81A89" w:rsidP="00F81A89">
            <w:pPr>
              <w:tabs>
                <w:tab w:val="left" w:pos="1455"/>
              </w:tabs>
              <w:rPr>
                <w:rFonts w:asciiTheme="minorHAnsi" w:hAnsiTheme="minorHAnsi" w:cstheme="minorHAnsi"/>
              </w:rPr>
            </w:pPr>
          </w:p>
          <w:p w:rsidR="00F81A89" w:rsidRPr="00F81A89" w:rsidRDefault="00F81A89" w:rsidP="00F81A89">
            <w:pPr>
              <w:tabs>
                <w:tab w:val="left" w:pos="1455"/>
              </w:tabs>
              <w:rPr>
                <w:rFonts w:asciiTheme="minorHAnsi" w:hAnsiTheme="minorHAnsi" w:cstheme="minorHAnsi"/>
              </w:rPr>
            </w:pPr>
          </w:p>
        </w:tc>
        <w:tc>
          <w:tcPr>
            <w:tcW w:w="2646" w:type="dxa"/>
          </w:tcPr>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rPr>
              <w:lastRenderedPageBreak/>
              <w:t>The data is saved into</w:t>
            </w:r>
            <w:r w:rsidR="004862F9">
              <w:rPr>
                <w:rFonts w:asciiTheme="minorHAnsi" w:hAnsiTheme="minorHAnsi" w:cstheme="minorHAnsi"/>
              </w:rPr>
              <w:t xml:space="preserve"> the correct binary random file</w:t>
            </w:r>
            <w:r w:rsidR="00FF5D78">
              <w:rPr>
                <w:rFonts w:asciiTheme="minorHAnsi" w:hAnsiTheme="minorHAnsi" w:cstheme="minorHAnsi"/>
              </w:rPr>
              <w:t xml:space="preserve"> correctly</w:t>
            </w:r>
            <w:r>
              <w:rPr>
                <w:rFonts w:asciiTheme="minorHAnsi" w:hAnsiTheme="minorHAnsi" w:cstheme="minorHAnsi"/>
              </w:rPr>
              <w:t>.(system testing)</w:t>
            </w:r>
          </w:p>
        </w:tc>
        <w:tc>
          <w:tcPr>
            <w:tcW w:w="2488" w:type="dxa"/>
          </w:tcPr>
          <w:p w:rsidR="009644D6" w:rsidRDefault="009644D6" w:rsidP="004344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Once the acceptance message has appeared the student’s forenames and times achieved </w:t>
            </w:r>
            <w:r w:rsidR="00E86233">
              <w:rPr>
                <w:rFonts w:asciiTheme="minorHAnsi" w:hAnsiTheme="minorHAnsi" w:cstheme="minorHAnsi"/>
              </w:rPr>
              <w:t xml:space="preserve">are saved </w:t>
            </w:r>
            <w:r>
              <w:rPr>
                <w:rFonts w:asciiTheme="minorHAnsi" w:hAnsiTheme="minorHAnsi" w:cstheme="minorHAnsi"/>
              </w:rPr>
              <w:t xml:space="preserve">into the </w:t>
            </w:r>
            <w:r w:rsidR="00E86233">
              <w:rPr>
                <w:rFonts w:asciiTheme="minorHAnsi" w:hAnsiTheme="minorHAnsi" w:cstheme="minorHAnsi"/>
              </w:rPr>
              <w:t xml:space="preserve">“Leaderboard.dat” file </w:t>
            </w:r>
            <w:r>
              <w:rPr>
                <w:rFonts w:asciiTheme="minorHAnsi" w:hAnsiTheme="minorHAnsi" w:cstheme="minorHAnsi"/>
              </w:rPr>
              <w:t>for timed runs. These need to be saved each time after some one completes a timed run. Where they need to be loaded</w:t>
            </w:r>
            <w:r w:rsidR="00E86233">
              <w:rPr>
                <w:rFonts w:asciiTheme="minorHAnsi" w:hAnsiTheme="minorHAnsi" w:cstheme="minorHAnsi"/>
              </w:rPr>
              <w:t xml:space="preserve"> and displayed </w:t>
            </w:r>
            <w:r w:rsidR="00E86233">
              <w:rPr>
                <w:rFonts w:asciiTheme="minorHAnsi" w:hAnsiTheme="minorHAnsi" w:cstheme="minorHAnsi"/>
              </w:rPr>
              <w:lastRenderedPageBreak/>
              <w:t xml:space="preserve">in other </w:t>
            </w:r>
            <w:r w:rsidR="00652F55">
              <w:rPr>
                <w:rFonts w:asciiTheme="minorHAnsi" w:hAnsiTheme="minorHAnsi" w:cstheme="minorHAnsi"/>
              </w:rPr>
              <w:t>forms. In</w:t>
            </w:r>
            <w:r w:rsidR="00E86233">
              <w:rPr>
                <w:rFonts w:asciiTheme="minorHAnsi" w:hAnsiTheme="minorHAnsi" w:cstheme="minorHAnsi"/>
              </w:rPr>
              <w:t xml:space="preserve"> both the update times for Kruskal’s algorithm and the Times achieved forms the data is sorted in</w:t>
            </w:r>
            <w:r w:rsidR="00DE70CD">
              <w:rPr>
                <w:rFonts w:asciiTheme="minorHAnsi" w:hAnsiTheme="minorHAnsi" w:cstheme="minorHAnsi"/>
              </w:rPr>
              <w:t xml:space="preserve">to order using the bubble sort; </w:t>
            </w:r>
            <w:r w:rsidR="00E86233">
              <w:rPr>
                <w:rFonts w:asciiTheme="minorHAnsi" w:hAnsiTheme="minorHAnsi" w:cstheme="minorHAnsi"/>
              </w:rPr>
              <w:t xml:space="preserve">where a rank is generated for each student. This is done every time these forms are loaded </w:t>
            </w:r>
            <w:r w:rsidR="00434495">
              <w:rPr>
                <w:rFonts w:asciiTheme="minorHAnsi" w:hAnsiTheme="minorHAnsi" w:cstheme="minorHAnsi"/>
              </w:rPr>
              <w:t>and the results are saved to the file.</w:t>
            </w:r>
          </w:p>
        </w:tc>
        <w:tc>
          <w:tcPr>
            <w:tcW w:w="2410" w:type="dxa"/>
          </w:tcPr>
          <w:p w:rsidR="004862F9"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Forename, time achieved and generated rank.</w:t>
            </w:r>
            <w:r w:rsidR="004862F9">
              <w:rPr>
                <w:rFonts w:asciiTheme="minorHAnsi" w:hAnsiTheme="minorHAnsi" w:cstheme="minorHAnsi"/>
              </w:rPr>
              <w:t xml:space="preserve"> I will be using the forename “Sebastian” and the rank and time achieved will be determined by the program. However </w:t>
            </w:r>
            <w:r w:rsidR="00400E59">
              <w:rPr>
                <w:rFonts w:asciiTheme="minorHAnsi" w:hAnsiTheme="minorHAnsi" w:cstheme="minorHAnsi"/>
              </w:rPr>
              <w:t xml:space="preserve">I don’t </w:t>
            </w:r>
            <w:r w:rsidR="004862F9">
              <w:rPr>
                <w:rFonts w:asciiTheme="minorHAnsi" w:hAnsiTheme="minorHAnsi" w:cstheme="minorHAnsi"/>
              </w:rPr>
              <w:t xml:space="preserve">know what rank I am before I open the file. The time achieved turned out </w:t>
            </w:r>
            <w:r w:rsidR="004862F9">
              <w:rPr>
                <w:rFonts w:asciiTheme="minorHAnsi" w:hAnsiTheme="minorHAnsi" w:cstheme="minorHAnsi"/>
              </w:rPr>
              <w:lastRenderedPageBreak/>
              <w:t xml:space="preserve">to be 0:9:1. </w:t>
            </w:r>
            <w:r w:rsidR="008D259E">
              <w:rPr>
                <w:rFonts w:asciiTheme="minorHAnsi" w:hAnsiTheme="minorHAnsi" w:cstheme="minorHAnsi"/>
              </w:rPr>
              <w:t>This equals 0 minutes, 9 seconds and 1 millisecond.</w:t>
            </w:r>
            <w:r w:rsidR="00063105">
              <w:rPr>
                <w:rFonts w:asciiTheme="minorHAnsi" w:hAnsiTheme="minorHAnsi" w:cstheme="minorHAnsi"/>
              </w:rPr>
              <w:t>(Typical data)</w:t>
            </w:r>
          </w:p>
          <w:p w:rsidR="004862F9" w:rsidRPr="004862F9" w:rsidRDefault="004862F9" w:rsidP="004862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4862F9" w:rsidRPr="004862F9" w:rsidRDefault="004862F9" w:rsidP="004862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4862F9" w:rsidRDefault="004862F9" w:rsidP="004862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4862F9" w:rsidRDefault="009644D6" w:rsidP="004862F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68" w:type="dxa"/>
          </w:tcPr>
          <w:p w:rsidR="009644D6" w:rsidRDefault="009644D6" w:rsidP="004344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 xml:space="preserve">Looking in the </w:t>
            </w:r>
            <w:r w:rsidR="004862F9">
              <w:rPr>
                <w:rFonts w:asciiTheme="minorHAnsi" w:hAnsiTheme="minorHAnsi" w:cstheme="minorHAnsi"/>
              </w:rPr>
              <w:t xml:space="preserve">Kruskal’s </w:t>
            </w:r>
            <w:r>
              <w:rPr>
                <w:rFonts w:asciiTheme="minorHAnsi" w:hAnsiTheme="minorHAnsi" w:cstheme="minorHAnsi"/>
              </w:rPr>
              <w:t xml:space="preserve">times achieved </w:t>
            </w:r>
            <w:r w:rsidR="004862F9">
              <w:rPr>
                <w:rFonts w:asciiTheme="minorHAnsi" w:hAnsiTheme="minorHAnsi" w:cstheme="minorHAnsi"/>
              </w:rPr>
              <w:t xml:space="preserve">page </w:t>
            </w:r>
            <w:r>
              <w:rPr>
                <w:rFonts w:asciiTheme="minorHAnsi" w:hAnsiTheme="minorHAnsi" w:cstheme="minorHAnsi"/>
              </w:rPr>
              <w:t xml:space="preserve">or the </w:t>
            </w:r>
            <w:r w:rsidR="004862F9">
              <w:rPr>
                <w:rFonts w:asciiTheme="minorHAnsi" w:hAnsiTheme="minorHAnsi" w:cstheme="minorHAnsi"/>
              </w:rPr>
              <w:t xml:space="preserve">update times achieved page </w:t>
            </w:r>
            <w:r>
              <w:rPr>
                <w:rFonts w:asciiTheme="minorHAnsi" w:hAnsiTheme="minorHAnsi" w:cstheme="minorHAnsi"/>
              </w:rPr>
              <w:t>in the teacher’s section. The forename is there the same as it was entered. Along with the time achieved and the correct generated rank.</w:t>
            </w:r>
          </w:p>
        </w:tc>
        <w:tc>
          <w:tcPr>
            <w:tcW w:w="2410" w:type="dxa"/>
          </w:tcPr>
          <w:p w:rsidR="009644D6" w:rsidRPr="009167ED" w:rsidRDefault="00525EAB" w:rsidP="00525E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On both forms the correct record was displayed in the list box where both the forename and time achieved matched what was show</w:t>
            </w:r>
            <w:r w:rsidR="00434495">
              <w:rPr>
                <w:rFonts w:asciiTheme="minorHAnsi" w:hAnsiTheme="minorHAnsi" w:cstheme="minorHAnsi"/>
              </w:rPr>
              <w:t>n</w:t>
            </w:r>
            <w:r>
              <w:rPr>
                <w:rFonts w:asciiTheme="minorHAnsi" w:hAnsiTheme="minorHAnsi" w:cstheme="minorHAnsi"/>
              </w:rPr>
              <w:t xml:space="preserve"> on the forename entry page. It also produced a generated rank which was as it should be this being 25.</w:t>
            </w:r>
            <w:r w:rsidR="00400E59">
              <w:rPr>
                <w:rFonts w:asciiTheme="minorHAnsi" w:hAnsiTheme="minorHAnsi" w:cstheme="minorHAnsi"/>
              </w:rPr>
              <w:t xml:space="preserve"> Therefore the bubble </w:t>
            </w:r>
            <w:r w:rsidR="00400E59">
              <w:rPr>
                <w:rFonts w:asciiTheme="minorHAnsi" w:hAnsiTheme="minorHAnsi" w:cstheme="minorHAnsi"/>
              </w:rPr>
              <w:lastRenderedPageBreak/>
              <w:t>sort has worked correctly.</w:t>
            </w:r>
          </w:p>
        </w:tc>
        <w:tc>
          <w:tcPr>
            <w:tcW w:w="2126" w:type="dxa"/>
          </w:tcPr>
          <w:p w:rsidR="009644D6" w:rsidRPr="009167ED" w:rsidRDefault="00886384"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Fig.4.1a</w:t>
            </w:r>
          </w:p>
        </w:tc>
      </w:tr>
      <w:tr w:rsidR="00F81A89"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F81A89" w:rsidRPr="00F81A89" w:rsidRDefault="00F81A89" w:rsidP="009644D6">
            <w:pPr>
              <w:rPr>
                <w:rFonts w:asciiTheme="minorHAnsi" w:hAnsiTheme="minorHAnsi" w:cstheme="minorHAnsi"/>
                <w:b w:val="0"/>
              </w:rPr>
            </w:pPr>
            <w:r w:rsidRPr="00F81A89">
              <w:rPr>
                <w:rFonts w:asciiTheme="minorHAnsi" w:hAnsiTheme="minorHAnsi" w:cstheme="minorHAnsi"/>
                <w:b w:val="0"/>
              </w:rPr>
              <w:lastRenderedPageBreak/>
              <w:t>4.2</w:t>
            </w:r>
          </w:p>
        </w:tc>
        <w:tc>
          <w:tcPr>
            <w:tcW w:w="2646" w:type="dxa"/>
          </w:tcPr>
          <w:p w:rsidR="00F81A89" w:rsidRDefault="00F81A89"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changes made to the data in the binary random file by a teacher are saved to the file correctly.</w:t>
            </w:r>
            <w:r w:rsidR="00D3630A">
              <w:rPr>
                <w:rFonts w:asciiTheme="minorHAnsi" w:hAnsiTheme="minorHAnsi" w:cstheme="minorHAnsi"/>
              </w:rPr>
              <w:t>(system testing)</w:t>
            </w:r>
          </w:p>
        </w:tc>
        <w:tc>
          <w:tcPr>
            <w:tcW w:w="2488" w:type="dxa"/>
          </w:tcPr>
          <w:p w:rsidR="00F81A89" w:rsidRDefault="00AC2B57" w:rsidP="00AC2B5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In the Teacher’s section: Kruskal’s page the teacher deletes records form the leader board by selecting records and pressing the delete button. To save these changes the user has to press the save button once the delete button has been pressed. Where the program should then input or save only the </w:t>
            </w:r>
            <w:r>
              <w:rPr>
                <w:rFonts w:asciiTheme="minorHAnsi" w:hAnsiTheme="minorHAnsi" w:cstheme="minorHAnsi"/>
              </w:rPr>
              <w:lastRenderedPageBreak/>
              <w:t>records that were</w:t>
            </w:r>
            <w:r w:rsidR="00D3630A">
              <w:rPr>
                <w:rFonts w:asciiTheme="minorHAnsi" w:hAnsiTheme="minorHAnsi" w:cstheme="minorHAnsi"/>
              </w:rPr>
              <w:t>n’t</w:t>
            </w:r>
            <w:r>
              <w:rPr>
                <w:rFonts w:asciiTheme="minorHAnsi" w:hAnsiTheme="minorHAnsi" w:cstheme="minorHAnsi"/>
              </w:rPr>
              <w:t xml:space="preserve"> deleted by the teacher.</w:t>
            </w:r>
          </w:p>
        </w:tc>
        <w:tc>
          <w:tcPr>
            <w:tcW w:w="2410" w:type="dxa"/>
          </w:tcPr>
          <w:p w:rsidR="00F81A89" w:rsidRDefault="00AC2B57"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I have saved records in the file using the forename entry page and then delete</w:t>
            </w:r>
            <w:r w:rsidR="007D6855">
              <w:rPr>
                <w:rFonts w:asciiTheme="minorHAnsi" w:hAnsiTheme="minorHAnsi" w:cstheme="minorHAnsi"/>
              </w:rPr>
              <w:t>d</w:t>
            </w:r>
            <w:r>
              <w:rPr>
                <w:rFonts w:asciiTheme="minorHAnsi" w:hAnsiTheme="minorHAnsi" w:cstheme="minorHAnsi"/>
              </w:rPr>
              <w:t xml:space="preserve"> two of these saved records</w:t>
            </w:r>
            <w:r w:rsidR="007D6855">
              <w:rPr>
                <w:rFonts w:asciiTheme="minorHAnsi" w:hAnsiTheme="minorHAnsi" w:cstheme="minorHAnsi"/>
              </w:rPr>
              <w:t xml:space="preserve"> and pressed the save button to make the changes permanent</w:t>
            </w:r>
            <w:r>
              <w:rPr>
                <w:rFonts w:asciiTheme="minorHAnsi" w:hAnsiTheme="minorHAnsi" w:cstheme="minorHAnsi"/>
              </w:rPr>
              <w:t xml:space="preserve">. </w:t>
            </w:r>
            <w:r w:rsidR="00F40435">
              <w:rPr>
                <w:rFonts w:asciiTheme="minorHAnsi" w:hAnsiTheme="minorHAnsi" w:cstheme="minorHAnsi"/>
              </w:rPr>
              <w:t>(Deleted records = have forenames Ash and Sebastian)</w:t>
            </w:r>
            <w:r w:rsidR="00063105">
              <w:rPr>
                <w:rFonts w:asciiTheme="minorHAnsi" w:hAnsiTheme="minorHAnsi" w:cstheme="minorHAnsi"/>
              </w:rPr>
              <w:t>(Typical data)</w:t>
            </w:r>
          </w:p>
        </w:tc>
        <w:tc>
          <w:tcPr>
            <w:tcW w:w="2268" w:type="dxa"/>
          </w:tcPr>
          <w:p w:rsidR="00F81A89" w:rsidRDefault="00AC2B57" w:rsidP="004862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 the Times Achieved page and the Teacher’s section: Kruskal’s all of the records should be shown in the correct order and only the two that were deleted shouldn’t be shown.</w:t>
            </w:r>
          </w:p>
        </w:tc>
        <w:tc>
          <w:tcPr>
            <w:tcW w:w="2410" w:type="dxa"/>
          </w:tcPr>
          <w:p w:rsidR="00F81A89" w:rsidRDefault="00F40435" w:rsidP="00525E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F81A89" w:rsidRDefault="00F81A89"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00E59"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9644D6" w:rsidRPr="00C8311A" w:rsidRDefault="009644D6" w:rsidP="009644D6">
            <w:pPr>
              <w:rPr>
                <w:rFonts w:asciiTheme="minorHAnsi" w:hAnsiTheme="minorHAnsi" w:cstheme="minorHAnsi"/>
                <w:b w:val="0"/>
              </w:rPr>
            </w:pPr>
            <w:r w:rsidRPr="00C8311A">
              <w:rPr>
                <w:rFonts w:asciiTheme="minorHAnsi" w:hAnsiTheme="minorHAnsi" w:cstheme="minorHAnsi"/>
                <w:b w:val="0"/>
              </w:rPr>
              <w:lastRenderedPageBreak/>
              <w:t>5.</w:t>
            </w:r>
            <w:r w:rsidR="005842F3">
              <w:rPr>
                <w:rFonts w:asciiTheme="minorHAnsi" w:hAnsiTheme="minorHAnsi" w:cstheme="minorHAnsi"/>
                <w:b w:val="0"/>
              </w:rPr>
              <w:t>1</w:t>
            </w:r>
          </w:p>
        </w:tc>
        <w:tc>
          <w:tcPr>
            <w:tcW w:w="2646" w:type="dxa"/>
          </w:tcPr>
          <w:p w:rsidR="009644D6" w:rsidRPr="006A16AF"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rPr>
              <w:t xml:space="preserve">Timer works </w:t>
            </w:r>
            <w:r w:rsidR="00652F55">
              <w:rPr>
                <w:rFonts w:asciiTheme="minorHAnsi" w:hAnsiTheme="minorHAnsi" w:cstheme="minorHAnsi"/>
              </w:rPr>
              <w:t xml:space="preserve">correctly, so that it stops at </w:t>
            </w:r>
            <w:r>
              <w:rPr>
                <w:rFonts w:asciiTheme="minorHAnsi" w:hAnsiTheme="minorHAnsi" w:cstheme="minorHAnsi"/>
              </w:rPr>
              <w:t>9:59:99.(black box testing)</w:t>
            </w:r>
          </w:p>
        </w:tc>
        <w:tc>
          <w:tcPr>
            <w:tcW w:w="2488" w:type="dxa"/>
          </w:tcPr>
          <w:p w:rsidR="009644D6" w:rsidRPr="006A16AF" w:rsidRDefault="009644D6" w:rsidP="005842F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program should only time up until the timer reads 9:59:99 and it must not go beyond this. Once it has reached this time it must stop and </w:t>
            </w:r>
            <w:r w:rsidR="005842F3">
              <w:rPr>
                <w:rFonts w:asciiTheme="minorHAnsi" w:hAnsiTheme="minorHAnsi" w:cstheme="minorHAnsi"/>
              </w:rPr>
              <w:t xml:space="preserve">tell them that they have failed to </w:t>
            </w:r>
            <w:r w:rsidR="00A24418">
              <w:rPr>
                <w:rFonts w:asciiTheme="minorHAnsi" w:hAnsiTheme="minorHAnsi" w:cstheme="minorHAnsi"/>
              </w:rPr>
              <w:t>complete</w:t>
            </w:r>
            <w:r w:rsidR="005842F3">
              <w:rPr>
                <w:rFonts w:asciiTheme="minorHAnsi" w:hAnsiTheme="minorHAnsi" w:cstheme="minorHAnsi"/>
              </w:rPr>
              <w:t xml:space="preserve"> a timed run in under the required time</w:t>
            </w:r>
            <w:r>
              <w:rPr>
                <w:rFonts w:asciiTheme="minorHAnsi" w:hAnsiTheme="minorHAnsi" w:cstheme="minorHAnsi"/>
              </w:rPr>
              <w:t>.</w:t>
            </w:r>
            <w:r w:rsidR="00652F55">
              <w:rPr>
                <w:rFonts w:asciiTheme="minorHAnsi" w:hAnsiTheme="minorHAnsi" w:cstheme="minorHAnsi"/>
              </w:rPr>
              <w:t xml:space="preserve"> </w:t>
            </w:r>
            <w:r>
              <w:rPr>
                <w:rFonts w:asciiTheme="minorHAnsi" w:hAnsiTheme="minorHAnsi" w:cstheme="minorHAnsi"/>
              </w:rPr>
              <w:t>Also if the user completes a timed run of an algorithm then the timer must stop and the program must ask the user to enter their forename.</w:t>
            </w:r>
          </w:p>
        </w:tc>
        <w:tc>
          <w:tcPr>
            <w:tcW w:w="2410" w:type="dxa"/>
          </w:tcPr>
          <w:p w:rsidR="009644D6" w:rsidRDefault="00652F55"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Letting the timer run until </w:t>
            </w:r>
            <w:r w:rsidR="009644D6">
              <w:rPr>
                <w:rFonts w:asciiTheme="minorHAnsi" w:hAnsiTheme="minorHAnsi" w:cstheme="minorHAnsi"/>
              </w:rPr>
              <w:t>9:59:99.</w:t>
            </w:r>
            <w:r w:rsidR="00063105">
              <w:rPr>
                <w:rFonts w:asciiTheme="minorHAnsi" w:hAnsiTheme="minorHAnsi" w:cstheme="minorHAnsi"/>
              </w:rPr>
              <w:t>(Boundary data, on)</w:t>
            </w: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user completes the time</w:t>
            </w:r>
            <w:r w:rsidR="00A24418">
              <w:rPr>
                <w:rFonts w:asciiTheme="minorHAnsi" w:hAnsiTheme="minorHAnsi" w:cstheme="minorHAnsi"/>
              </w:rPr>
              <w:t>d run of an algorithm between 1 and 2</w:t>
            </w:r>
            <w:r>
              <w:rPr>
                <w:rFonts w:asciiTheme="minorHAnsi" w:hAnsiTheme="minorHAnsi" w:cstheme="minorHAnsi"/>
              </w:rPr>
              <w:t xml:space="preserve"> minutes.</w:t>
            </w:r>
            <w:r w:rsidR="00063105">
              <w:rPr>
                <w:rFonts w:asciiTheme="minorHAnsi" w:hAnsiTheme="minorHAnsi" w:cstheme="minorHAnsi"/>
              </w:rPr>
              <w:t>(Typical Data)</w:t>
            </w: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652F55"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Letting the timer run until </w:t>
            </w:r>
            <w:r w:rsidR="00863F32">
              <w:rPr>
                <w:rFonts w:asciiTheme="minorHAnsi" w:hAnsiTheme="minorHAnsi" w:cstheme="minorHAnsi"/>
              </w:rPr>
              <w:t>3</w:t>
            </w:r>
            <w:r w:rsidR="008D7D6B">
              <w:rPr>
                <w:rFonts w:asciiTheme="minorHAnsi" w:hAnsiTheme="minorHAnsi" w:cstheme="minorHAnsi"/>
              </w:rPr>
              <w:t xml:space="preserve"> minutes.</w:t>
            </w:r>
            <w:r w:rsidR="009644D6">
              <w:rPr>
                <w:rFonts w:asciiTheme="minorHAnsi" w:hAnsiTheme="minorHAnsi" w:cstheme="minorHAnsi"/>
              </w:rPr>
              <w:t xml:space="preserve"> </w:t>
            </w:r>
            <w:r w:rsidR="00063105">
              <w:rPr>
                <w:rFonts w:asciiTheme="minorHAnsi" w:hAnsiTheme="minorHAnsi" w:cstheme="minorHAnsi"/>
              </w:rPr>
              <w:t>(Typical Data)</w:t>
            </w: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652F55" w:rsidRPr="00652F55" w:rsidRDefault="009644D6" w:rsidP="00652F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Presses the “Quit to Main Menu” button at any time.</w:t>
            </w:r>
            <w:r w:rsidR="00063105">
              <w:rPr>
                <w:rFonts w:asciiTheme="minorHAnsi" w:hAnsiTheme="minorHAnsi" w:cstheme="minorHAnsi"/>
              </w:rPr>
              <w:t>(Typical Data)</w:t>
            </w:r>
          </w:p>
          <w:p w:rsidR="00652F55" w:rsidRDefault="00652F55" w:rsidP="00652F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652F55" w:rsidRPr="00652F55" w:rsidRDefault="00652F55" w:rsidP="00652F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68" w:type="dxa"/>
          </w:tcPr>
          <w:p w:rsidR="009644D6"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program stops and then displays a message box that states they have failed to complete the timed run in the required time. Then the user is taken back to the main menu.</w:t>
            </w: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2E3918"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Stops and </w:t>
            </w:r>
            <w:r w:rsidR="00B7619C">
              <w:rPr>
                <w:rFonts w:asciiTheme="minorHAnsi" w:hAnsiTheme="minorHAnsi" w:cstheme="minorHAnsi"/>
              </w:rPr>
              <w:t>takes the user to the forename entry page.</w:t>
            </w:r>
          </w:p>
          <w:p w:rsidR="009644D6" w:rsidRPr="002E3918"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63105" w:rsidRDefault="00063105"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Default="009644D6"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timer will continue.</w:t>
            </w:r>
          </w:p>
          <w:p w:rsidR="00B7619C" w:rsidRDefault="00B7619C"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63105" w:rsidRDefault="00063105" w:rsidP="00B761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9644D6" w:rsidRPr="00F7299F" w:rsidRDefault="009644D6" w:rsidP="00B761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Stops, doesn’t ask for the user’s forena</w:t>
            </w:r>
            <w:r w:rsidR="00A24418">
              <w:rPr>
                <w:rFonts w:asciiTheme="minorHAnsi" w:hAnsiTheme="minorHAnsi" w:cstheme="minorHAnsi"/>
              </w:rPr>
              <w:t>me and returns the user to the main m</w:t>
            </w:r>
            <w:r>
              <w:rPr>
                <w:rFonts w:asciiTheme="minorHAnsi" w:hAnsiTheme="minorHAnsi" w:cstheme="minorHAnsi"/>
              </w:rPr>
              <w:t>enu</w:t>
            </w:r>
            <w:r w:rsidR="00B7619C">
              <w:rPr>
                <w:rFonts w:asciiTheme="minorHAnsi" w:hAnsiTheme="minorHAnsi" w:cstheme="minorHAnsi"/>
              </w:rPr>
              <w:t>.</w:t>
            </w:r>
          </w:p>
        </w:tc>
        <w:tc>
          <w:tcPr>
            <w:tcW w:w="2410" w:type="dxa"/>
          </w:tcPr>
          <w:p w:rsidR="009644D6" w:rsidRDefault="00A16AE4"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A16AE4"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63105" w:rsidRDefault="00063105"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A16AE4"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63105" w:rsidRDefault="00063105" w:rsidP="00A16AE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Pr="00A16AE4" w:rsidRDefault="00A16AE4" w:rsidP="00A16AE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9644D6"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Fig.5.1a</w:t>
            </w: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Fig.5.1b</w:t>
            </w: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8D7D6B" w:rsidRDefault="008D7D6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00E59"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9644D6" w:rsidRPr="00C8311A" w:rsidRDefault="009644D6" w:rsidP="009644D6">
            <w:pPr>
              <w:rPr>
                <w:rFonts w:asciiTheme="minorHAnsi" w:hAnsiTheme="minorHAnsi" w:cstheme="minorHAnsi"/>
                <w:b w:val="0"/>
              </w:rPr>
            </w:pPr>
            <w:r w:rsidRPr="00C8311A">
              <w:rPr>
                <w:rFonts w:asciiTheme="minorHAnsi" w:hAnsiTheme="minorHAnsi" w:cstheme="minorHAnsi"/>
                <w:b w:val="0"/>
              </w:rPr>
              <w:lastRenderedPageBreak/>
              <w:t>5.</w:t>
            </w:r>
            <w:r w:rsidR="005842F3">
              <w:rPr>
                <w:rFonts w:asciiTheme="minorHAnsi" w:hAnsiTheme="minorHAnsi" w:cstheme="minorHAnsi"/>
                <w:b w:val="0"/>
              </w:rPr>
              <w:t>2</w:t>
            </w:r>
          </w:p>
        </w:tc>
        <w:tc>
          <w:tcPr>
            <w:tcW w:w="2646" w:type="dxa"/>
          </w:tcPr>
          <w:p w:rsidR="009644D6" w:rsidRDefault="009644D6" w:rsidP="00B761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rPr>
              <w:t>To check to see if the program recognises when the correct arc</w:t>
            </w:r>
            <w:r w:rsidR="00B7619C">
              <w:rPr>
                <w:rFonts w:asciiTheme="minorHAnsi" w:hAnsiTheme="minorHAnsi" w:cstheme="minorHAnsi"/>
              </w:rPr>
              <w:t xml:space="preserve"> is chosen. </w:t>
            </w:r>
            <w:r>
              <w:rPr>
                <w:rFonts w:asciiTheme="minorHAnsi" w:hAnsiTheme="minorHAnsi" w:cstheme="minorHAnsi"/>
              </w:rPr>
              <w:t>(black box testing)</w:t>
            </w:r>
          </w:p>
        </w:tc>
        <w:tc>
          <w:tcPr>
            <w:tcW w:w="2488" w:type="dxa"/>
          </w:tcPr>
          <w:p w:rsidR="009644D6" w:rsidRDefault="009644D6" w:rsidP="005263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When the user clicks on the correct arc the algorithm moves onto the next stage</w:t>
            </w:r>
            <w:r w:rsidR="005263DA">
              <w:rPr>
                <w:rFonts w:asciiTheme="minorHAnsi" w:hAnsiTheme="minorHAnsi" w:cstheme="minorHAnsi"/>
              </w:rPr>
              <w:t xml:space="preserve"> and displays an acceptance message</w:t>
            </w:r>
            <w:r>
              <w:rPr>
                <w:rFonts w:asciiTheme="minorHAnsi" w:hAnsiTheme="minorHAnsi" w:cstheme="minorHAnsi"/>
              </w:rPr>
              <w:t>, thereby allowing the user to complete the timed run</w:t>
            </w:r>
            <w:r w:rsidR="005263DA">
              <w:rPr>
                <w:rFonts w:asciiTheme="minorHAnsi" w:hAnsiTheme="minorHAnsi" w:cstheme="minorHAnsi"/>
              </w:rPr>
              <w:t xml:space="preserve"> and recognise that they clicked on the correct arc</w:t>
            </w:r>
            <w:r>
              <w:rPr>
                <w:rFonts w:asciiTheme="minorHAnsi" w:hAnsiTheme="minorHAnsi" w:cstheme="minorHAnsi"/>
              </w:rPr>
              <w:t xml:space="preserve">. </w:t>
            </w:r>
            <w:r w:rsidR="005263DA">
              <w:rPr>
                <w:rFonts w:asciiTheme="minorHAnsi" w:hAnsiTheme="minorHAnsi" w:cstheme="minorHAnsi"/>
              </w:rPr>
              <w:t xml:space="preserve">Also </w:t>
            </w:r>
            <w:r>
              <w:rPr>
                <w:rFonts w:asciiTheme="minorHAnsi" w:hAnsiTheme="minorHAnsi" w:cstheme="minorHAnsi"/>
              </w:rPr>
              <w:t>if the wrong one is chosen then an error message is displayed that tells the user that it was the wrong one.</w:t>
            </w:r>
          </w:p>
        </w:tc>
        <w:tc>
          <w:tcPr>
            <w:tcW w:w="2410" w:type="dxa"/>
          </w:tcPr>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Correct arc </w:t>
            </w:r>
            <w:r w:rsidR="00B7619C">
              <w:rPr>
                <w:rFonts w:asciiTheme="minorHAnsi" w:hAnsiTheme="minorHAnsi" w:cstheme="minorHAnsi"/>
              </w:rPr>
              <w:t xml:space="preserve">is </w:t>
            </w:r>
            <w:r>
              <w:rPr>
                <w:rFonts w:asciiTheme="minorHAnsi" w:hAnsiTheme="minorHAnsi" w:cstheme="minorHAnsi"/>
              </w:rPr>
              <w:t>chosen by the user.</w:t>
            </w:r>
            <w:r w:rsidR="00063105">
              <w:rPr>
                <w:rFonts w:asciiTheme="minorHAnsi" w:hAnsiTheme="minorHAnsi" w:cstheme="minorHAnsi"/>
              </w:rPr>
              <w:t>(Typical Data)</w:t>
            </w:r>
          </w:p>
          <w:p w:rsidR="00B7619C" w:rsidRDefault="00B7619C" w:rsidP="00B761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B7619C" w:rsidP="00B761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incorrect arc </w:t>
            </w:r>
            <w:r w:rsidR="009644D6">
              <w:rPr>
                <w:rFonts w:asciiTheme="minorHAnsi" w:hAnsiTheme="minorHAnsi" w:cstheme="minorHAnsi"/>
              </w:rPr>
              <w:t>is chosen by the user.</w:t>
            </w:r>
            <w:r w:rsidR="00063105">
              <w:rPr>
                <w:rFonts w:asciiTheme="minorHAnsi" w:hAnsiTheme="minorHAnsi" w:cstheme="minorHAnsi"/>
              </w:rPr>
              <w:t>(Typical Data)</w:t>
            </w:r>
          </w:p>
        </w:tc>
        <w:tc>
          <w:tcPr>
            <w:tcW w:w="2268" w:type="dxa"/>
          </w:tcPr>
          <w:p w:rsidR="009644D6" w:rsidRDefault="00D3630A"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Accepted (the correct message is displayed.)</w:t>
            </w: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9644D6"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9644D6" w:rsidRDefault="005D6EDC" w:rsidP="00C77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Error (</w:t>
            </w:r>
            <w:r w:rsidR="009644D6">
              <w:rPr>
                <w:rFonts w:asciiTheme="minorHAnsi" w:hAnsiTheme="minorHAnsi" w:cstheme="minorHAnsi"/>
              </w:rPr>
              <w:t>the incorrect message</w:t>
            </w:r>
            <w:r w:rsidR="00C77EB4">
              <w:rPr>
                <w:rFonts w:asciiTheme="minorHAnsi" w:hAnsiTheme="minorHAnsi" w:cstheme="minorHAnsi"/>
              </w:rPr>
              <w:t xml:space="preserve"> is displayed in a label.</w:t>
            </w:r>
            <w:r w:rsidR="009644D6">
              <w:rPr>
                <w:rFonts w:asciiTheme="minorHAnsi" w:hAnsiTheme="minorHAnsi" w:cstheme="minorHAnsi"/>
              </w:rPr>
              <w:t>)</w:t>
            </w:r>
          </w:p>
        </w:tc>
        <w:tc>
          <w:tcPr>
            <w:tcW w:w="2410" w:type="dxa"/>
          </w:tcPr>
          <w:p w:rsidR="009644D6" w:rsidRDefault="00A16AE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A16AE4" w:rsidRDefault="00A16AE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16AE4" w:rsidRDefault="00A16AE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16AE4" w:rsidRDefault="00A16AE4"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tc>
        <w:tc>
          <w:tcPr>
            <w:tcW w:w="2126" w:type="dxa"/>
          </w:tcPr>
          <w:p w:rsidR="002A15FC" w:rsidRDefault="002A15FC"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E066E"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0E066E" w:rsidRPr="000E066E" w:rsidRDefault="000E066E" w:rsidP="009644D6">
            <w:pPr>
              <w:rPr>
                <w:rFonts w:asciiTheme="minorHAnsi" w:hAnsiTheme="minorHAnsi" w:cstheme="minorHAnsi"/>
                <w:b w:val="0"/>
              </w:rPr>
            </w:pPr>
            <w:r w:rsidRPr="000E066E">
              <w:rPr>
                <w:rFonts w:asciiTheme="minorHAnsi" w:hAnsiTheme="minorHAnsi" w:cstheme="minorHAnsi"/>
                <w:b w:val="0"/>
              </w:rPr>
              <w:t>5.3</w:t>
            </w:r>
          </w:p>
        </w:tc>
        <w:tc>
          <w:tcPr>
            <w:tcW w:w="2646" w:type="dxa"/>
          </w:tcPr>
          <w:p w:rsidR="000E066E" w:rsidRDefault="000E066E" w:rsidP="000E066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This is to check to see if the program produces an error message and stops saving records in the file once the number of records goes beyond 100.</w:t>
            </w:r>
            <w:r w:rsidR="00DC76C9">
              <w:rPr>
                <w:rFonts w:asciiTheme="minorHAnsi" w:hAnsiTheme="minorHAnsi" w:cstheme="minorHAnsi"/>
              </w:rPr>
              <w:t>(black box testing)</w:t>
            </w:r>
          </w:p>
        </w:tc>
        <w:tc>
          <w:tcPr>
            <w:tcW w:w="2488" w:type="dxa"/>
          </w:tcPr>
          <w:p w:rsidR="000E066E" w:rsidRDefault="000E066E" w:rsidP="00B761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If the user tries to save a record in the file which will cause the number of records in it to exceed 100 the program must not save any more records in </w:t>
            </w:r>
            <w:r w:rsidR="00260D12">
              <w:rPr>
                <w:rFonts w:asciiTheme="minorHAnsi" w:hAnsiTheme="minorHAnsi" w:cstheme="minorHAnsi"/>
              </w:rPr>
              <w:t>the file and therefore display</w:t>
            </w:r>
            <w:r>
              <w:rPr>
                <w:rFonts w:asciiTheme="minorHAnsi" w:hAnsiTheme="minorHAnsi" w:cstheme="minorHAnsi"/>
              </w:rPr>
              <w:t xml:space="preserve"> an error message which states that they must contact my end user who can </w:t>
            </w:r>
            <w:r>
              <w:rPr>
                <w:rFonts w:asciiTheme="minorHAnsi" w:hAnsiTheme="minorHAnsi" w:cstheme="minorHAnsi"/>
              </w:rPr>
              <w:lastRenderedPageBreak/>
              <w:t xml:space="preserve">delete records from the file using the program. This should not affect the opening of </w:t>
            </w:r>
            <w:r w:rsidR="00904261">
              <w:rPr>
                <w:rFonts w:asciiTheme="minorHAnsi" w:hAnsiTheme="minorHAnsi" w:cstheme="minorHAnsi"/>
              </w:rPr>
              <w:t>both the Times Achieved page and</w:t>
            </w:r>
            <w:r>
              <w:rPr>
                <w:rFonts w:asciiTheme="minorHAnsi" w:hAnsiTheme="minorHAnsi" w:cstheme="minorHAnsi"/>
              </w:rPr>
              <w:t xml:space="preserve"> the Teacher’s: section: Kruskal’s page.</w:t>
            </w:r>
          </w:p>
        </w:tc>
        <w:tc>
          <w:tcPr>
            <w:tcW w:w="2410" w:type="dxa"/>
          </w:tcPr>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Save 99 records to the file.(Boundary Data, below)</w:t>
            </w:r>
          </w:p>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Save 100 records to the file.(Boundary Data, on)</w:t>
            </w:r>
          </w:p>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066E" w:rsidRDefault="00904261" w:rsidP="0090426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Try to save 101 records into the file. </w:t>
            </w:r>
            <w:r w:rsidR="00DC76C9">
              <w:rPr>
                <w:rFonts w:asciiTheme="minorHAnsi" w:hAnsiTheme="minorHAnsi" w:cstheme="minorHAnsi"/>
              </w:rPr>
              <w:lastRenderedPageBreak/>
              <w:t>(Boundary Data, above)</w:t>
            </w:r>
          </w:p>
        </w:tc>
        <w:tc>
          <w:tcPr>
            <w:tcW w:w="2268" w:type="dxa"/>
          </w:tcPr>
          <w:p w:rsidR="00DC76C9" w:rsidRDefault="00DC76C9"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program saves all of the records to the file without any problems.</w:t>
            </w:r>
          </w:p>
          <w:p w:rsidR="00DC76C9" w:rsidRDefault="00DC76C9"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program saves all of the records to the file without any problems.</w:t>
            </w:r>
          </w:p>
          <w:p w:rsidR="00DC76C9" w:rsidRDefault="00DC76C9"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066E" w:rsidRDefault="00904261"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program should produce a message </w:t>
            </w:r>
            <w:r>
              <w:rPr>
                <w:rFonts w:asciiTheme="minorHAnsi" w:hAnsiTheme="minorHAnsi" w:cstheme="minorHAnsi"/>
              </w:rPr>
              <w:lastRenderedPageBreak/>
              <w:t>box which states that the maximum records for the file has been reached and that the user must contact the end user to save more files.</w:t>
            </w:r>
            <w:r w:rsidR="00260D12">
              <w:rPr>
                <w:rFonts w:asciiTheme="minorHAnsi" w:hAnsiTheme="minorHAnsi" w:cstheme="minorHAnsi"/>
              </w:rPr>
              <w:t xml:space="preserve"> This is produced after the user has entered a forename and pressed “OK”</w:t>
            </w:r>
            <w:r w:rsidR="00DC76C9">
              <w:rPr>
                <w:rFonts w:asciiTheme="minorHAnsi" w:hAnsiTheme="minorHAnsi" w:cstheme="minorHAnsi"/>
              </w:rPr>
              <w:t>, where in this case the record is not saved to the file</w:t>
            </w:r>
            <w:r w:rsidR="00260D12">
              <w:rPr>
                <w:rFonts w:asciiTheme="minorHAnsi" w:hAnsiTheme="minorHAnsi" w:cstheme="minorHAnsi"/>
              </w:rPr>
              <w:t>.</w:t>
            </w:r>
            <w:r>
              <w:rPr>
                <w:rFonts w:asciiTheme="minorHAnsi" w:hAnsiTheme="minorHAnsi" w:cstheme="minorHAnsi"/>
              </w:rPr>
              <w:t xml:space="preserve"> After this the user should be taken back to the Main Menu and the user and subsequent users should be stopped from saving more records </w:t>
            </w:r>
            <w:r w:rsidR="00A545DE">
              <w:rPr>
                <w:rFonts w:asciiTheme="minorHAnsi" w:hAnsiTheme="minorHAnsi" w:cstheme="minorHAnsi"/>
              </w:rPr>
              <w:t xml:space="preserve">to the file until the problem has </w:t>
            </w:r>
            <w:r w:rsidR="00260D12">
              <w:rPr>
                <w:rFonts w:asciiTheme="minorHAnsi" w:hAnsiTheme="minorHAnsi" w:cstheme="minorHAnsi"/>
              </w:rPr>
              <w:t>been resolved</w:t>
            </w:r>
            <w:r w:rsidR="00A545DE">
              <w:rPr>
                <w:rFonts w:asciiTheme="minorHAnsi" w:hAnsiTheme="minorHAnsi" w:cstheme="minorHAnsi"/>
              </w:rPr>
              <w:t xml:space="preserve"> by the end user.</w:t>
            </w:r>
            <w:r w:rsidR="005263DA">
              <w:rPr>
                <w:rFonts w:asciiTheme="minorHAnsi" w:hAnsiTheme="minorHAnsi" w:cstheme="minorHAnsi"/>
              </w:rPr>
              <w:t xml:space="preserve"> </w:t>
            </w:r>
            <w:r w:rsidR="00A612C6">
              <w:rPr>
                <w:rFonts w:asciiTheme="minorHAnsi" w:hAnsiTheme="minorHAnsi" w:cstheme="minorHAnsi"/>
              </w:rPr>
              <w:t xml:space="preserve">This shouldn’t affect the opening of both the Times Achieved page and </w:t>
            </w:r>
            <w:r w:rsidR="00A612C6">
              <w:rPr>
                <w:rFonts w:asciiTheme="minorHAnsi" w:hAnsiTheme="minorHAnsi" w:cstheme="minorHAnsi"/>
              </w:rPr>
              <w:lastRenderedPageBreak/>
              <w:t>the Teacher’s section: Kruskal’s page, so that users can still see the current leader board and teachers can make changes to the leader board.</w:t>
            </w:r>
          </w:p>
        </w:tc>
        <w:tc>
          <w:tcPr>
            <w:tcW w:w="2410" w:type="dxa"/>
          </w:tcPr>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As expected</w:t>
            </w: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expected</w:t>
            </w: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C76C9" w:rsidRDefault="00DC76C9"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0E066E" w:rsidRDefault="00260D12" w:rsidP="004B56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12C6">
              <w:rPr>
                <w:rFonts w:asciiTheme="minorHAnsi" w:hAnsiTheme="minorHAnsi" w:cstheme="minorHAnsi"/>
              </w:rPr>
              <w:t xml:space="preserve">As </w:t>
            </w:r>
            <w:r w:rsidR="004B5651" w:rsidRPr="00A612C6">
              <w:rPr>
                <w:rFonts w:asciiTheme="minorHAnsi" w:hAnsiTheme="minorHAnsi" w:cstheme="minorHAnsi"/>
              </w:rPr>
              <w:t>expected</w:t>
            </w:r>
            <w:r w:rsidR="004B5651">
              <w:rPr>
                <w:rFonts w:asciiTheme="minorHAnsi" w:hAnsiTheme="minorHAnsi" w:cstheme="minorHAnsi"/>
              </w:rPr>
              <w:t xml:space="preserve">, however to make this happen </w:t>
            </w:r>
            <w:r w:rsidR="004B5651">
              <w:rPr>
                <w:rFonts w:asciiTheme="minorHAnsi" w:hAnsiTheme="minorHAnsi" w:cstheme="minorHAnsi"/>
              </w:rPr>
              <w:lastRenderedPageBreak/>
              <w:t>as expected the code needed to do this created a blank record at the bottom of the leader board on both the Times Achieved page and the Teacher’s section: Kruskal’s page. However the blank record was not saved to the file.</w:t>
            </w:r>
            <w:r w:rsidR="002E4BA7">
              <w:rPr>
                <w:rFonts w:asciiTheme="minorHAnsi" w:hAnsiTheme="minorHAnsi" w:cstheme="minorHAnsi"/>
              </w:rPr>
              <w:t xml:space="preserve"> This doesn’t affect anything else in my program.</w:t>
            </w:r>
          </w:p>
        </w:tc>
        <w:tc>
          <w:tcPr>
            <w:tcW w:w="2126" w:type="dxa"/>
          </w:tcPr>
          <w:p w:rsidR="000E066E" w:rsidRDefault="000E066E"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D6855"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7D6855" w:rsidRPr="005C267B" w:rsidRDefault="007D6855" w:rsidP="009644D6">
            <w:pPr>
              <w:rPr>
                <w:rFonts w:asciiTheme="minorHAnsi" w:hAnsiTheme="minorHAnsi" w:cstheme="minorHAnsi"/>
                <w:b w:val="0"/>
              </w:rPr>
            </w:pPr>
            <w:r w:rsidRPr="005C267B">
              <w:rPr>
                <w:rFonts w:asciiTheme="minorHAnsi" w:hAnsiTheme="minorHAnsi" w:cstheme="minorHAnsi"/>
                <w:b w:val="0"/>
              </w:rPr>
              <w:lastRenderedPageBreak/>
              <w:t>5.4</w:t>
            </w:r>
          </w:p>
        </w:tc>
        <w:tc>
          <w:tcPr>
            <w:tcW w:w="2646" w:type="dxa"/>
          </w:tcPr>
          <w:p w:rsidR="007D6855" w:rsidRPr="005C267B" w:rsidRDefault="007D6855" w:rsidP="000E066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This is to check that the delete button on the Teacher’s section: Kruskal’s page only deletes the record selected from the list box and not the file itself.</w:t>
            </w:r>
            <w:r w:rsidR="005263DA" w:rsidRPr="005C267B">
              <w:rPr>
                <w:rFonts w:asciiTheme="minorHAnsi" w:hAnsiTheme="minorHAnsi" w:cstheme="minorHAnsi"/>
              </w:rPr>
              <w:t xml:space="preserve"> </w:t>
            </w:r>
            <w:r w:rsidR="00DC76C9">
              <w:rPr>
                <w:rFonts w:asciiTheme="minorHAnsi" w:hAnsiTheme="minorHAnsi" w:cstheme="minorHAnsi"/>
              </w:rPr>
              <w:t>(black box testing)</w:t>
            </w:r>
          </w:p>
        </w:tc>
        <w:tc>
          <w:tcPr>
            <w:tcW w:w="2488" w:type="dxa"/>
          </w:tcPr>
          <w:p w:rsidR="007D6855" w:rsidRPr="005C267B" w:rsidRDefault="007D6855" w:rsidP="005C2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 xml:space="preserve">The </w:t>
            </w:r>
            <w:r w:rsidR="005C267B" w:rsidRPr="005C267B">
              <w:rPr>
                <w:rFonts w:asciiTheme="minorHAnsi" w:hAnsiTheme="minorHAnsi" w:cstheme="minorHAnsi"/>
              </w:rPr>
              <w:t>“D</w:t>
            </w:r>
            <w:r w:rsidRPr="005C267B">
              <w:rPr>
                <w:rFonts w:asciiTheme="minorHAnsi" w:hAnsiTheme="minorHAnsi" w:cstheme="minorHAnsi"/>
              </w:rPr>
              <w:t>elete</w:t>
            </w:r>
            <w:r w:rsidR="005C267B" w:rsidRPr="005C267B">
              <w:rPr>
                <w:rFonts w:asciiTheme="minorHAnsi" w:hAnsiTheme="minorHAnsi" w:cstheme="minorHAnsi"/>
              </w:rPr>
              <w:t>”</w:t>
            </w:r>
            <w:r w:rsidRPr="005C267B">
              <w:rPr>
                <w:rFonts w:asciiTheme="minorHAnsi" w:hAnsiTheme="minorHAnsi" w:cstheme="minorHAnsi"/>
              </w:rPr>
              <w:t xml:space="preserve"> button must onl</w:t>
            </w:r>
            <w:r w:rsidR="005263DA" w:rsidRPr="005C267B">
              <w:rPr>
                <w:rFonts w:asciiTheme="minorHAnsi" w:hAnsiTheme="minorHAnsi" w:cstheme="minorHAnsi"/>
              </w:rPr>
              <w:t>y delete the selected record fro</w:t>
            </w:r>
            <w:r w:rsidRPr="005C267B">
              <w:rPr>
                <w:rFonts w:asciiTheme="minorHAnsi" w:hAnsiTheme="minorHAnsi" w:cstheme="minorHAnsi"/>
              </w:rPr>
              <w:t xml:space="preserve">m the list box because the </w:t>
            </w:r>
            <w:r w:rsidR="005C267B" w:rsidRPr="005C267B">
              <w:rPr>
                <w:rFonts w:asciiTheme="minorHAnsi" w:hAnsiTheme="minorHAnsi" w:cstheme="minorHAnsi"/>
              </w:rPr>
              <w:t>“S</w:t>
            </w:r>
            <w:r w:rsidRPr="005C267B">
              <w:rPr>
                <w:rFonts w:asciiTheme="minorHAnsi" w:hAnsiTheme="minorHAnsi" w:cstheme="minorHAnsi"/>
              </w:rPr>
              <w:t>ave</w:t>
            </w:r>
            <w:r w:rsidR="005C267B" w:rsidRPr="005C267B">
              <w:rPr>
                <w:rFonts w:asciiTheme="minorHAnsi" w:hAnsiTheme="minorHAnsi" w:cstheme="minorHAnsi"/>
              </w:rPr>
              <w:t>”</w:t>
            </w:r>
            <w:r w:rsidRPr="005C267B">
              <w:rPr>
                <w:rFonts w:asciiTheme="minorHAnsi" w:hAnsiTheme="minorHAnsi" w:cstheme="minorHAnsi"/>
              </w:rPr>
              <w:t xml:space="preserve"> button makes this change permanent. Also if the teacher makes a mistake then at least the mistakes have not been saved. This deleted item must be deleted from the list box and then return when the same page is opened again if the </w:t>
            </w:r>
            <w:r w:rsidR="005C267B" w:rsidRPr="005C267B">
              <w:rPr>
                <w:rFonts w:asciiTheme="minorHAnsi" w:hAnsiTheme="minorHAnsi" w:cstheme="minorHAnsi"/>
              </w:rPr>
              <w:t xml:space="preserve">“Save” button </w:t>
            </w:r>
            <w:r w:rsidRPr="005C267B">
              <w:rPr>
                <w:rFonts w:asciiTheme="minorHAnsi" w:hAnsiTheme="minorHAnsi" w:cstheme="minorHAnsi"/>
              </w:rPr>
              <w:t>is not pressed.</w:t>
            </w:r>
          </w:p>
        </w:tc>
        <w:tc>
          <w:tcPr>
            <w:tcW w:w="2410" w:type="dxa"/>
          </w:tcPr>
          <w:p w:rsidR="007D6855" w:rsidRPr="005C267B" w:rsidRDefault="007D6855"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 xml:space="preserve">Delete the record which has forename “John” using the delete button. </w:t>
            </w:r>
            <w:r w:rsidR="003403EE">
              <w:rPr>
                <w:rFonts w:asciiTheme="minorHAnsi" w:hAnsiTheme="minorHAnsi" w:cstheme="minorHAnsi"/>
              </w:rPr>
              <w:t>(Typical Data)</w:t>
            </w: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No item is selected</w:t>
            </w:r>
            <w:r w:rsidR="003403EE">
              <w:rPr>
                <w:rFonts w:asciiTheme="minorHAnsi" w:hAnsiTheme="minorHAnsi" w:cstheme="minorHAnsi"/>
              </w:rPr>
              <w:t>.(Typical Data)</w:t>
            </w:r>
          </w:p>
        </w:tc>
        <w:tc>
          <w:tcPr>
            <w:tcW w:w="2268" w:type="dxa"/>
          </w:tcPr>
          <w:p w:rsidR="00D102F1" w:rsidRPr="005C267B" w:rsidRDefault="007D6855" w:rsidP="00F23C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 xml:space="preserve">When I go back into the same page to </w:t>
            </w:r>
            <w:r w:rsidR="00F23CD3" w:rsidRPr="005C267B">
              <w:rPr>
                <w:rFonts w:asciiTheme="minorHAnsi" w:hAnsiTheme="minorHAnsi" w:cstheme="minorHAnsi"/>
              </w:rPr>
              <w:t xml:space="preserve">look for the record using the “Quit to Main Menu” button the record is still there and </w:t>
            </w:r>
            <w:r w:rsidRPr="005C267B">
              <w:rPr>
                <w:rFonts w:asciiTheme="minorHAnsi" w:hAnsiTheme="minorHAnsi" w:cstheme="minorHAnsi"/>
              </w:rPr>
              <w:t>hasn’t been deleted permanently.</w:t>
            </w: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7D6855"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Nothing happens</w:t>
            </w:r>
          </w:p>
        </w:tc>
        <w:tc>
          <w:tcPr>
            <w:tcW w:w="2410" w:type="dxa"/>
          </w:tcPr>
          <w:p w:rsidR="00D102F1" w:rsidRPr="005C267B" w:rsidRDefault="00435D6E"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As expected</w:t>
            </w: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D102F1"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7D6855" w:rsidRPr="005C267B" w:rsidRDefault="00D102F1" w:rsidP="00D102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C267B">
              <w:rPr>
                <w:rFonts w:asciiTheme="minorHAnsi" w:hAnsiTheme="minorHAnsi" w:cstheme="minorHAnsi"/>
              </w:rPr>
              <w:t>Nothing happened</w:t>
            </w:r>
          </w:p>
        </w:tc>
        <w:tc>
          <w:tcPr>
            <w:tcW w:w="2126" w:type="dxa"/>
          </w:tcPr>
          <w:p w:rsidR="007D6855" w:rsidRDefault="007D6855"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3DA" w:rsidTr="008863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8" w:type="dxa"/>
          </w:tcPr>
          <w:p w:rsidR="005263DA" w:rsidRDefault="005263DA" w:rsidP="009644D6">
            <w:pPr>
              <w:rPr>
                <w:rFonts w:asciiTheme="minorHAnsi" w:hAnsiTheme="minorHAnsi" w:cstheme="minorHAnsi"/>
                <w:b w:val="0"/>
              </w:rPr>
            </w:pPr>
            <w:r w:rsidRPr="008B122A">
              <w:rPr>
                <w:rFonts w:asciiTheme="minorHAnsi" w:hAnsiTheme="minorHAnsi" w:cstheme="minorHAnsi"/>
                <w:b w:val="0"/>
              </w:rPr>
              <w:t>5.5</w:t>
            </w:r>
          </w:p>
          <w:p w:rsidR="00772ABF" w:rsidRDefault="00772ABF" w:rsidP="009644D6">
            <w:pPr>
              <w:rPr>
                <w:rFonts w:asciiTheme="minorHAnsi" w:hAnsiTheme="minorHAnsi" w:cstheme="minorHAnsi"/>
                <w:b w:val="0"/>
              </w:rPr>
            </w:pPr>
          </w:p>
          <w:p w:rsidR="00772ABF" w:rsidRPr="008B122A" w:rsidRDefault="00772ABF" w:rsidP="009644D6">
            <w:pPr>
              <w:rPr>
                <w:rFonts w:asciiTheme="minorHAnsi" w:hAnsiTheme="minorHAnsi" w:cstheme="minorHAnsi"/>
                <w:b w:val="0"/>
              </w:rPr>
            </w:pPr>
          </w:p>
        </w:tc>
        <w:tc>
          <w:tcPr>
            <w:tcW w:w="2646" w:type="dxa"/>
          </w:tcPr>
          <w:p w:rsidR="005263DA" w:rsidRPr="008B122A" w:rsidRDefault="005263DA" w:rsidP="000E066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t xml:space="preserve">This is to check that the </w:t>
            </w:r>
            <w:r w:rsidR="005C267B" w:rsidRPr="008B122A">
              <w:rPr>
                <w:rFonts w:asciiTheme="minorHAnsi" w:hAnsiTheme="minorHAnsi" w:cstheme="minorHAnsi"/>
              </w:rPr>
              <w:t>“</w:t>
            </w:r>
            <w:r w:rsidRPr="008B122A">
              <w:rPr>
                <w:rFonts w:asciiTheme="minorHAnsi" w:hAnsiTheme="minorHAnsi" w:cstheme="minorHAnsi"/>
              </w:rPr>
              <w:t>Save</w:t>
            </w:r>
            <w:r w:rsidR="005C267B" w:rsidRPr="008B122A">
              <w:rPr>
                <w:rFonts w:asciiTheme="minorHAnsi" w:hAnsiTheme="minorHAnsi" w:cstheme="minorHAnsi"/>
              </w:rPr>
              <w:t>”</w:t>
            </w:r>
            <w:r w:rsidRPr="008B122A">
              <w:rPr>
                <w:rFonts w:asciiTheme="minorHAnsi" w:hAnsiTheme="minorHAnsi" w:cstheme="minorHAnsi"/>
              </w:rPr>
              <w:t xml:space="preserve"> button </w:t>
            </w:r>
            <w:r w:rsidR="00D102F1" w:rsidRPr="008B122A">
              <w:rPr>
                <w:rFonts w:asciiTheme="minorHAnsi" w:hAnsiTheme="minorHAnsi" w:cstheme="minorHAnsi"/>
              </w:rPr>
              <w:t xml:space="preserve">on the page Teacher’s section: </w:t>
            </w:r>
            <w:r w:rsidR="00D102F1" w:rsidRPr="008B122A">
              <w:rPr>
                <w:rFonts w:asciiTheme="minorHAnsi" w:hAnsiTheme="minorHAnsi" w:cstheme="minorHAnsi"/>
              </w:rPr>
              <w:lastRenderedPageBreak/>
              <w:t xml:space="preserve">Kruskal’s </w:t>
            </w:r>
            <w:r w:rsidRPr="008B122A">
              <w:rPr>
                <w:rFonts w:asciiTheme="minorHAnsi" w:hAnsiTheme="minorHAnsi" w:cstheme="minorHAnsi"/>
              </w:rPr>
              <w:t>saves the changes made to the leader board by the end user or another Maths teacher.</w:t>
            </w:r>
            <w:r w:rsidR="00DC76C9">
              <w:rPr>
                <w:rFonts w:asciiTheme="minorHAnsi" w:hAnsiTheme="minorHAnsi" w:cstheme="minorHAnsi"/>
              </w:rPr>
              <w:t>(black box testing)</w:t>
            </w:r>
          </w:p>
        </w:tc>
        <w:tc>
          <w:tcPr>
            <w:tcW w:w="2488" w:type="dxa"/>
          </w:tcPr>
          <w:p w:rsidR="005263DA" w:rsidRPr="008B122A" w:rsidRDefault="00D102F1" w:rsidP="005263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lastRenderedPageBreak/>
              <w:t xml:space="preserve">The </w:t>
            </w:r>
            <w:r w:rsidR="008B122A" w:rsidRPr="008B122A">
              <w:rPr>
                <w:rFonts w:asciiTheme="minorHAnsi" w:hAnsiTheme="minorHAnsi" w:cstheme="minorHAnsi"/>
              </w:rPr>
              <w:t>“</w:t>
            </w:r>
            <w:r w:rsidRPr="008B122A">
              <w:rPr>
                <w:rFonts w:asciiTheme="minorHAnsi" w:hAnsiTheme="minorHAnsi" w:cstheme="minorHAnsi"/>
              </w:rPr>
              <w:t>Save</w:t>
            </w:r>
            <w:r w:rsidR="008B122A" w:rsidRPr="008B122A">
              <w:rPr>
                <w:rFonts w:asciiTheme="minorHAnsi" w:hAnsiTheme="minorHAnsi" w:cstheme="minorHAnsi"/>
              </w:rPr>
              <w:t>”</w:t>
            </w:r>
            <w:r w:rsidRPr="008B122A">
              <w:rPr>
                <w:rFonts w:asciiTheme="minorHAnsi" w:hAnsiTheme="minorHAnsi" w:cstheme="minorHAnsi"/>
              </w:rPr>
              <w:t xml:space="preserve"> button must only save changes to the file </w:t>
            </w:r>
            <w:r w:rsidRPr="008B122A">
              <w:rPr>
                <w:rFonts w:asciiTheme="minorHAnsi" w:hAnsiTheme="minorHAnsi" w:cstheme="minorHAnsi"/>
              </w:rPr>
              <w:lastRenderedPageBreak/>
              <w:t>once the delete button has been pressed and records have been deleted from the list box.</w:t>
            </w:r>
          </w:p>
        </w:tc>
        <w:tc>
          <w:tcPr>
            <w:tcW w:w="2410" w:type="dxa"/>
          </w:tcPr>
          <w:p w:rsidR="005263DA" w:rsidRPr="008B122A" w:rsidRDefault="00D102F1"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lastRenderedPageBreak/>
              <w:t xml:space="preserve">The delete button is pressed and records are deleted from the </w:t>
            </w:r>
            <w:r w:rsidRPr="008B122A">
              <w:rPr>
                <w:rFonts w:asciiTheme="minorHAnsi" w:hAnsiTheme="minorHAnsi" w:cstheme="minorHAnsi"/>
              </w:rPr>
              <w:lastRenderedPageBreak/>
              <w:t>list box. The save button is then pressed.</w:t>
            </w:r>
            <w:r w:rsidR="003403EE">
              <w:rPr>
                <w:rFonts w:asciiTheme="minorHAnsi" w:hAnsiTheme="minorHAnsi" w:cstheme="minorHAnsi"/>
              </w:rPr>
              <w:t>(Typical Data)</w:t>
            </w:r>
          </w:p>
          <w:p w:rsidR="00D102F1" w:rsidRPr="008B122A" w:rsidRDefault="00D102F1"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7D685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t>The save button is pressed when nothing has been deleted/ selected.</w:t>
            </w:r>
            <w:r w:rsidR="003403EE">
              <w:rPr>
                <w:rFonts w:asciiTheme="minorHAnsi" w:hAnsiTheme="minorHAnsi" w:cstheme="minorHAnsi"/>
              </w:rPr>
              <w:t>(Typical Data)</w:t>
            </w:r>
          </w:p>
        </w:tc>
        <w:tc>
          <w:tcPr>
            <w:tcW w:w="2268" w:type="dxa"/>
          </w:tcPr>
          <w:p w:rsidR="00D102F1" w:rsidRPr="008B122A" w:rsidRDefault="00D102F1" w:rsidP="00F23C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lastRenderedPageBreak/>
              <w:t xml:space="preserve">When going back into the Times Achieved page or </w:t>
            </w:r>
            <w:r w:rsidRPr="008B122A">
              <w:rPr>
                <w:rFonts w:asciiTheme="minorHAnsi" w:hAnsiTheme="minorHAnsi" w:cstheme="minorHAnsi"/>
              </w:rPr>
              <w:lastRenderedPageBreak/>
              <w:t xml:space="preserve">the Teacher’s section: Kruskal’s page </w:t>
            </w:r>
            <w:r w:rsidR="00396C1B" w:rsidRPr="008B122A">
              <w:rPr>
                <w:rFonts w:asciiTheme="minorHAnsi" w:hAnsiTheme="minorHAnsi" w:cstheme="minorHAnsi"/>
              </w:rPr>
              <w:t>the record</w:t>
            </w:r>
            <w:r w:rsidR="00EE04AD" w:rsidRPr="008B122A">
              <w:rPr>
                <w:rFonts w:asciiTheme="minorHAnsi" w:hAnsiTheme="minorHAnsi" w:cstheme="minorHAnsi"/>
              </w:rPr>
              <w:t>s</w:t>
            </w:r>
            <w:r w:rsidR="00396C1B" w:rsidRPr="008B122A">
              <w:rPr>
                <w:rFonts w:asciiTheme="minorHAnsi" w:hAnsiTheme="minorHAnsi" w:cstheme="minorHAnsi"/>
              </w:rPr>
              <w:t xml:space="preserve"> that </w:t>
            </w:r>
            <w:r w:rsidR="00EE04AD" w:rsidRPr="008B122A">
              <w:rPr>
                <w:rFonts w:asciiTheme="minorHAnsi" w:hAnsiTheme="minorHAnsi" w:cstheme="minorHAnsi"/>
              </w:rPr>
              <w:t xml:space="preserve">were </w:t>
            </w:r>
            <w:r w:rsidR="00396C1B" w:rsidRPr="008B122A">
              <w:rPr>
                <w:rFonts w:asciiTheme="minorHAnsi" w:hAnsiTheme="minorHAnsi" w:cstheme="minorHAnsi"/>
              </w:rPr>
              <w:t xml:space="preserve">deleted permanently </w:t>
            </w:r>
            <w:r w:rsidR="00EE04AD" w:rsidRPr="008B122A">
              <w:rPr>
                <w:rFonts w:asciiTheme="minorHAnsi" w:hAnsiTheme="minorHAnsi" w:cstheme="minorHAnsi"/>
              </w:rPr>
              <w:t xml:space="preserve">are </w:t>
            </w:r>
            <w:r w:rsidR="00396C1B" w:rsidRPr="008B122A">
              <w:rPr>
                <w:rFonts w:asciiTheme="minorHAnsi" w:hAnsiTheme="minorHAnsi" w:cstheme="minorHAnsi"/>
              </w:rPr>
              <w:t>not displayed in both forms.</w:t>
            </w: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263DA"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t>Nothing happens</w:t>
            </w:r>
          </w:p>
        </w:tc>
        <w:tc>
          <w:tcPr>
            <w:tcW w:w="2410" w:type="dxa"/>
          </w:tcPr>
          <w:p w:rsidR="00D102F1" w:rsidRPr="008B122A" w:rsidRDefault="00396C1B"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lastRenderedPageBreak/>
              <w:t>As expected</w:t>
            </w: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D102F1"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396C1B" w:rsidRPr="008B122A" w:rsidRDefault="00396C1B"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5263DA" w:rsidRPr="008B122A" w:rsidRDefault="00D102F1" w:rsidP="00D102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122A">
              <w:rPr>
                <w:rFonts w:asciiTheme="minorHAnsi" w:hAnsiTheme="minorHAnsi" w:cstheme="minorHAnsi"/>
              </w:rPr>
              <w:t>Nothing happened</w:t>
            </w:r>
          </w:p>
        </w:tc>
        <w:tc>
          <w:tcPr>
            <w:tcW w:w="2126" w:type="dxa"/>
          </w:tcPr>
          <w:p w:rsidR="005263DA" w:rsidRDefault="005263DA" w:rsidP="009644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72ABF" w:rsidTr="00886384">
        <w:trPr>
          <w:trHeight w:val="20"/>
        </w:trPr>
        <w:tc>
          <w:tcPr>
            <w:cnfStyle w:val="001000000000" w:firstRow="0" w:lastRow="0" w:firstColumn="1" w:lastColumn="0" w:oddVBand="0" w:evenVBand="0" w:oddHBand="0" w:evenHBand="0" w:firstRowFirstColumn="0" w:firstRowLastColumn="0" w:lastRowFirstColumn="0" w:lastRowLastColumn="0"/>
            <w:tcW w:w="1778" w:type="dxa"/>
          </w:tcPr>
          <w:p w:rsidR="00772ABF" w:rsidRPr="00772ABF" w:rsidRDefault="00772ABF" w:rsidP="009644D6">
            <w:pPr>
              <w:rPr>
                <w:rFonts w:asciiTheme="minorHAnsi" w:hAnsiTheme="minorHAnsi" w:cstheme="minorHAnsi"/>
                <w:b w:val="0"/>
              </w:rPr>
            </w:pPr>
            <w:r w:rsidRPr="00772ABF">
              <w:rPr>
                <w:rFonts w:asciiTheme="minorHAnsi" w:hAnsiTheme="minorHAnsi" w:cstheme="minorHAnsi"/>
                <w:b w:val="0"/>
              </w:rPr>
              <w:lastRenderedPageBreak/>
              <w:t>5.6</w:t>
            </w:r>
          </w:p>
        </w:tc>
        <w:tc>
          <w:tcPr>
            <w:tcW w:w="2646" w:type="dxa"/>
          </w:tcPr>
          <w:p w:rsidR="00772ABF" w:rsidRPr="008B122A" w:rsidRDefault="00772ABF" w:rsidP="000E066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This is to check that when the help button is pressed </w:t>
            </w:r>
            <w:r w:rsidR="00AE49D1">
              <w:rPr>
                <w:rFonts w:asciiTheme="minorHAnsi" w:hAnsiTheme="minorHAnsi" w:cstheme="minorHAnsi"/>
              </w:rPr>
              <w:t>in both the timed run page and the run page that the list box is displayed or hidden depending on whether it is already displayed.</w:t>
            </w:r>
            <w:r w:rsidR="00DC76C9">
              <w:rPr>
                <w:rFonts w:asciiTheme="minorHAnsi" w:hAnsiTheme="minorHAnsi" w:cstheme="minorHAnsi"/>
              </w:rPr>
              <w:t>(black box testing)</w:t>
            </w:r>
          </w:p>
        </w:tc>
        <w:tc>
          <w:tcPr>
            <w:tcW w:w="2488" w:type="dxa"/>
          </w:tcPr>
          <w:p w:rsidR="00772ABF" w:rsidRPr="008B122A" w:rsidRDefault="00AE49D1" w:rsidP="005263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When the user presses the help button the first time the list box should appear if the user presses the button again then the list box should be hidden on both the timed run page and the run page. </w:t>
            </w:r>
          </w:p>
        </w:tc>
        <w:tc>
          <w:tcPr>
            <w:tcW w:w="2410" w:type="dxa"/>
          </w:tcPr>
          <w:p w:rsidR="00772ABF" w:rsidRDefault="00AE49D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list box is not </w:t>
            </w:r>
            <w:r w:rsidR="00542206">
              <w:rPr>
                <w:rFonts w:asciiTheme="minorHAnsi" w:hAnsiTheme="minorHAnsi" w:cstheme="minorHAnsi"/>
              </w:rPr>
              <w:t xml:space="preserve">currently </w:t>
            </w:r>
            <w:r>
              <w:rPr>
                <w:rFonts w:asciiTheme="minorHAnsi" w:hAnsiTheme="minorHAnsi" w:cstheme="minorHAnsi"/>
              </w:rPr>
              <w:t>displayed and the help button is pressed on the run page.</w:t>
            </w:r>
            <w:r w:rsidR="00DC76C9">
              <w:rPr>
                <w:rFonts w:asciiTheme="minorHAnsi" w:hAnsiTheme="minorHAnsi" w:cstheme="minorHAnsi"/>
              </w:rPr>
              <w:t>(Typical Data</w:t>
            </w:r>
            <w:r w:rsidR="003403EE">
              <w:rPr>
                <w:rFonts w:asciiTheme="minorHAnsi" w:hAnsiTheme="minorHAnsi" w:cstheme="minorHAnsi"/>
              </w:rPr>
              <w:t>)</w:t>
            </w:r>
          </w:p>
          <w:p w:rsidR="00AE49D1" w:rsidRDefault="00AE49D1" w:rsidP="007D685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list box is</w:t>
            </w:r>
            <w:r w:rsidR="00542206">
              <w:rPr>
                <w:rFonts w:asciiTheme="minorHAnsi" w:hAnsiTheme="minorHAnsi" w:cstheme="minorHAnsi"/>
              </w:rPr>
              <w:t xml:space="preserve"> currently</w:t>
            </w:r>
            <w:r>
              <w:rPr>
                <w:rFonts w:asciiTheme="minorHAnsi" w:hAnsiTheme="minorHAnsi" w:cstheme="minorHAnsi"/>
              </w:rPr>
              <w:t xml:space="preserve"> displayed and the help button is pressed on the run page.</w:t>
            </w:r>
            <w:r w:rsidR="003403EE">
              <w:rPr>
                <w:rFonts w:asciiTheme="minorHAnsi" w:hAnsiTheme="minorHAnsi" w:cstheme="minorHAnsi"/>
              </w:rPr>
              <w:t>(Typical Data)</w:t>
            </w: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list box is not </w:t>
            </w:r>
            <w:r w:rsidR="00542206">
              <w:rPr>
                <w:rFonts w:asciiTheme="minorHAnsi" w:hAnsiTheme="minorHAnsi" w:cstheme="minorHAnsi"/>
              </w:rPr>
              <w:t xml:space="preserve">currently </w:t>
            </w:r>
            <w:r>
              <w:rPr>
                <w:rFonts w:asciiTheme="minorHAnsi" w:hAnsiTheme="minorHAnsi" w:cstheme="minorHAnsi"/>
              </w:rPr>
              <w:t xml:space="preserve">displayed and the help button is pressed on the timed </w:t>
            </w:r>
            <w:r>
              <w:rPr>
                <w:rFonts w:asciiTheme="minorHAnsi" w:hAnsiTheme="minorHAnsi" w:cstheme="minorHAnsi"/>
              </w:rPr>
              <w:lastRenderedPageBreak/>
              <w:t>run page.</w:t>
            </w:r>
            <w:r w:rsidR="003403EE">
              <w:rPr>
                <w:rFonts w:asciiTheme="minorHAnsi" w:hAnsiTheme="minorHAnsi" w:cstheme="minorHAnsi"/>
              </w:rPr>
              <w:t>(Typical Data)</w:t>
            </w: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8B122A"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list box is </w:t>
            </w:r>
            <w:r w:rsidR="00542206">
              <w:rPr>
                <w:rFonts w:asciiTheme="minorHAnsi" w:hAnsiTheme="minorHAnsi" w:cstheme="minorHAnsi"/>
              </w:rPr>
              <w:t xml:space="preserve">currently </w:t>
            </w:r>
            <w:r>
              <w:rPr>
                <w:rFonts w:asciiTheme="minorHAnsi" w:hAnsiTheme="minorHAnsi" w:cstheme="minorHAnsi"/>
              </w:rPr>
              <w:t>displayed and the help button is pressed on the timed run page.</w:t>
            </w:r>
            <w:r w:rsidR="003403EE">
              <w:rPr>
                <w:rFonts w:asciiTheme="minorHAnsi" w:hAnsiTheme="minorHAnsi" w:cstheme="minorHAnsi"/>
              </w:rPr>
              <w:t>(Typical Data)</w:t>
            </w:r>
          </w:p>
        </w:tc>
        <w:tc>
          <w:tcPr>
            <w:tcW w:w="2268" w:type="dxa"/>
          </w:tcPr>
          <w:p w:rsidR="00AE49D1" w:rsidRDefault="00AE49D1" w:rsidP="00F23C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list box is displayed.</w:t>
            </w: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772ABF"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list box is hidden.</w:t>
            </w: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list box is displayed.</w:t>
            </w: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AE49D1" w:rsidRDefault="00AE49D1" w:rsidP="00AE49D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list box is hidden.</w:t>
            </w:r>
          </w:p>
        </w:tc>
        <w:tc>
          <w:tcPr>
            <w:tcW w:w="2410" w:type="dxa"/>
          </w:tcPr>
          <w:p w:rsidR="00772ABF"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list box was displayed.</w:t>
            </w: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list box was hidden.</w:t>
            </w: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list box was displayed.</w:t>
            </w: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AE49D1" w:rsidRPr="008B122A" w:rsidRDefault="00AE49D1"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The list box was hidden.</w:t>
            </w:r>
          </w:p>
        </w:tc>
        <w:tc>
          <w:tcPr>
            <w:tcW w:w="2126" w:type="dxa"/>
          </w:tcPr>
          <w:p w:rsidR="00772ABF" w:rsidRDefault="00772ABF" w:rsidP="009644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B3F8C" w:rsidRDefault="008B3F8C" w:rsidP="008B3F8C">
      <w:pPr>
        <w:rPr>
          <w:rFonts w:asciiTheme="minorHAnsi" w:hAnsiTheme="minorHAnsi"/>
          <w:u w:val="single"/>
        </w:rPr>
      </w:pPr>
    </w:p>
    <w:p w:rsidR="009B169D" w:rsidRDefault="00224BA1" w:rsidP="008B3F8C">
      <w:pPr>
        <w:rPr>
          <w:rFonts w:asciiTheme="minorHAnsi" w:hAnsiTheme="minorHAnsi"/>
        </w:rPr>
      </w:pPr>
      <w:r>
        <w:rPr>
          <w:rFonts w:asciiTheme="minorHAnsi" w:hAnsiTheme="minorHAnsi"/>
        </w:rPr>
        <w:t xml:space="preserve">I am also going to have some beta testing performed on my program; this will be done by students who have completed the D1 module in my Further Mathematics class and by my end user. </w:t>
      </w:r>
    </w:p>
    <w:p w:rsidR="007249E1" w:rsidRDefault="007249E1" w:rsidP="008B3F8C">
      <w:pPr>
        <w:rPr>
          <w:rFonts w:asciiTheme="minorHAnsi" w:hAnsiTheme="minorHAnsi"/>
        </w:rPr>
      </w:pPr>
    </w:p>
    <w:p w:rsidR="00EE04AD" w:rsidRPr="00224BA1" w:rsidRDefault="009B169D" w:rsidP="008B3F8C">
      <w:pPr>
        <w:rPr>
          <w:rFonts w:asciiTheme="minorHAnsi" w:hAnsiTheme="minorHAnsi"/>
        </w:rPr>
      </w:pPr>
      <w:r>
        <w:rPr>
          <w:rFonts w:asciiTheme="minorHAnsi" w:hAnsiTheme="minorHAnsi"/>
        </w:rPr>
        <w:t xml:space="preserve">They will be asked to test whether my program works as it should by testing for errors (this will be done more by my end user), seeing if my program does the job it was designed to do this being to teach students D1 and finally to test whether I have met the objectives that I set and agreed upon with my end user in my analysis section. </w:t>
      </w:r>
      <w:r w:rsidR="00224BA1">
        <w:rPr>
          <w:rFonts w:asciiTheme="minorHAnsi" w:hAnsiTheme="minorHAnsi"/>
        </w:rPr>
        <w:t>The results of this will be shown and analysed in my appraisal.</w:t>
      </w:r>
    </w:p>
    <w:sectPr w:rsidR="00EE04AD" w:rsidRPr="00224BA1" w:rsidSect="005652DE">
      <w:headerReference w:type="default" r:id="rId8"/>
      <w:footerReference w:type="default" r:id="rId9"/>
      <w:pgSz w:w="16838" w:h="11906" w:orient="landscape"/>
      <w:pgMar w:top="1440" w:right="1440" w:bottom="1440" w:left="1440" w:header="708" w:footer="708" w:gutter="0"/>
      <w:pgNumType w:start="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1BB" w:rsidRDefault="00AE31BB" w:rsidP="008B3F8C">
      <w:r>
        <w:separator/>
      </w:r>
    </w:p>
  </w:endnote>
  <w:endnote w:type="continuationSeparator" w:id="0">
    <w:p w:rsidR="00AE31BB" w:rsidRDefault="00AE31BB" w:rsidP="008B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841844"/>
      <w:docPartObj>
        <w:docPartGallery w:val="Page Numbers (Bottom of Page)"/>
        <w:docPartUnique/>
      </w:docPartObj>
    </w:sdtPr>
    <w:sdtEndPr>
      <w:rPr>
        <w:noProof/>
      </w:rPr>
    </w:sdtEndPr>
    <w:sdtContent>
      <w:p w:rsidR="00A1264F" w:rsidRDefault="00A1264F">
        <w:pPr>
          <w:pStyle w:val="Footer"/>
          <w:jc w:val="right"/>
        </w:pPr>
      </w:p>
      <w:p w:rsidR="00A1264F" w:rsidRDefault="00A1264F" w:rsidP="00A1264F">
        <w:pPr>
          <w:pStyle w:val="Footer"/>
          <w:tabs>
            <w:tab w:val="left" w:pos="6450"/>
            <w:tab w:val="right" w:pos="13958"/>
          </w:tabs>
          <w:rPr>
            <w:noProof/>
          </w:rPr>
        </w:pPr>
        <w:r>
          <w:tab/>
        </w:r>
        <w:r>
          <w:tab/>
        </w:r>
        <w:r w:rsidRPr="00A1264F">
          <w:rPr>
            <w:sz w:val="24"/>
            <w:szCs w:val="24"/>
          </w:rPr>
          <w:t>System testing</w:t>
        </w:r>
        <w:r w:rsidRPr="00A1264F">
          <w:rPr>
            <w:sz w:val="24"/>
            <w:szCs w:val="24"/>
          </w:rPr>
          <w:tab/>
        </w:r>
        <w:r w:rsidRPr="00A1264F">
          <w:rPr>
            <w:sz w:val="24"/>
            <w:szCs w:val="24"/>
          </w:rPr>
          <w:tab/>
        </w:r>
        <w:r w:rsidR="003661A7" w:rsidRPr="00A1264F">
          <w:rPr>
            <w:sz w:val="24"/>
            <w:szCs w:val="24"/>
          </w:rPr>
          <w:fldChar w:fldCharType="begin"/>
        </w:r>
        <w:r w:rsidR="00C55354" w:rsidRPr="00A1264F">
          <w:rPr>
            <w:sz w:val="24"/>
            <w:szCs w:val="24"/>
          </w:rPr>
          <w:instrText xml:space="preserve"> PAGE   \* MERGEFORMAT </w:instrText>
        </w:r>
        <w:r w:rsidR="003661A7" w:rsidRPr="00A1264F">
          <w:rPr>
            <w:sz w:val="24"/>
            <w:szCs w:val="24"/>
          </w:rPr>
          <w:fldChar w:fldCharType="separate"/>
        </w:r>
        <w:r w:rsidR="008C0E28">
          <w:rPr>
            <w:noProof/>
            <w:sz w:val="24"/>
            <w:szCs w:val="24"/>
          </w:rPr>
          <w:t>60</w:t>
        </w:r>
        <w:r w:rsidR="003661A7" w:rsidRPr="00A1264F">
          <w:rPr>
            <w:noProof/>
            <w:sz w:val="24"/>
            <w:szCs w:val="24"/>
          </w:rPr>
          <w:fldChar w:fldCharType="end"/>
        </w:r>
      </w:p>
    </w:sdtContent>
  </w:sdt>
  <w:p w:rsidR="00C55354" w:rsidRDefault="00C55354" w:rsidP="00A1264F">
    <w:pPr>
      <w:pStyle w:val="Footer"/>
      <w:jc w:val="right"/>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1BB" w:rsidRDefault="00AE31BB" w:rsidP="008B3F8C">
      <w:r>
        <w:separator/>
      </w:r>
    </w:p>
  </w:footnote>
  <w:footnote w:type="continuationSeparator" w:id="0">
    <w:p w:rsidR="00AE31BB" w:rsidRDefault="00AE31BB" w:rsidP="008B3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F8C" w:rsidRPr="00D67BE7" w:rsidRDefault="008B3F8C" w:rsidP="00412677">
    <w:pPr>
      <w:pStyle w:val="Header"/>
      <w:rPr>
        <w:sz w:val="24"/>
        <w:szCs w:val="24"/>
      </w:rPr>
    </w:pPr>
    <w:r w:rsidRPr="00D67BE7">
      <w:rPr>
        <w:sz w:val="24"/>
        <w:szCs w:val="24"/>
      </w:rPr>
      <w:t>John Every</w:t>
    </w:r>
    <w:r w:rsidRPr="00D67BE7">
      <w:rPr>
        <w:sz w:val="24"/>
        <w:szCs w:val="24"/>
      </w:rPr>
      <w:tab/>
    </w:r>
    <w:r w:rsidR="00412677">
      <w:rPr>
        <w:sz w:val="24"/>
        <w:szCs w:val="24"/>
      </w:rPr>
      <w:t xml:space="preserve">                                                                                      </w:t>
    </w:r>
    <w:r w:rsidRPr="00D67BE7">
      <w:rPr>
        <w:sz w:val="24"/>
        <w:szCs w:val="24"/>
      </w:rPr>
      <w:t>Centre number = 63459</w:t>
    </w:r>
    <w:r w:rsidRPr="00D67BE7">
      <w:rPr>
        <w:sz w:val="24"/>
        <w:szCs w:val="24"/>
      </w:rPr>
      <w:tab/>
    </w:r>
    <w:r w:rsidR="00D67BE7" w:rsidRPr="00D67BE7">
      <w:rPr>
        <w:sz w:val="24"/>
        <w:szCs w:val="24"/>
      </w:rPr>
      <w:t xml:space="preserve">                </w:t>
    </w:r>
    <w:r w:rsidR="00412677">
      <w:rPr>
        <w:sz w:val="24"/>
        <w:szCs w:val="24"/>
      </w:rPr>
      <w:tab/>
    </w:r>
    <w:r w:rsidR="00412677">
      <w:rPr>
        <w:sz w:val="24"/>
        <w:szCs w:val="24"/>
      </w:rPr>
      <w:tab/>
      <w:t xml:space="preserve">           </w:t>
    </w:r>
    <w:r w:rsidRPr="00D67BE7">
      <w:rPr>
        <w:sz w:val="24"/>
        <w:szCs w:val="24"/>
      </w:rPr>
      <w:t>Candidate number = 0470</w:t>
    </w:r>
  </w:p>
  <w:p w:rsidR="00D67BE7" w:rsidRPr="00D67BE7" w:rsidRDefault="00D67BE7" w:rsidP="00D67BE7">
    <w:pPr>
      <w:pStyle w:val="Header"/>
      <w:jc w:val="center"/>
      <w:rPr>
        <w:b/>
        <w:sz w:val="28"/>
        <w:szCs w:val="28"/>
      </w:rPr>
    </w:pPr>
    <w:r w:rsidRPr="00D67BE7">
      <w:rPr>
        <w:b/>
        <w:sz w:val="28"/>
        <w:szCs w:val="28"/>
      </w:rPr>
      <w:t>Decision Mathematics 1 Teaching program</w:t>
    </w:r>
  </w:p>
  <w:p w:rsidR="00D67BE7" w:rsidRPr="00D67BE7" w:rsidRDefault="00D67BE7" w:rsidP="008B3F8C">
    <w:pPr>
      <w:pStyle w:val="Header"/>
      <w:rPr>
        <w:sz w:val="28"/>
        <w:szCs w:val="28"/>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70657"/>
  </w:hdrShapeDefaults>
  <w:footnotePr>
    <w:footnote w:id="-1"/>
    <w:footnote w:id="0"/>
  </w:footnotePr>
  <w:endnotePr>
    <w:endnote w:id="-1"/>
    <w:endnote w:id="0"/>
  </w:endnotePr>
  <w:compat>
    <w:compatSetting w:name="compatibilityMode" w:uri="http://schemas.microsoft.com/office/word" w:val="12"/>
  </w:compat>
  <w:rsids>
    <w:rsidRoot w:val="009A3AED"/>
    <w:rsid w:val="00026C04"/>
    <w:rsid w:val="0003372B"/>
    <w:rsid w:val="00063105"/>
    <w:rsid w:val="00084EC7"/>
    <w:rsid w:val="00097040"/>
    <w:rsid w:val="000B6143"/>
    <w:rsid w:val="000E066E"/>
    <w:rsid w:val="000E2D13"/>
    <w:rsid w:val="001013BB"/>
    <w:rsid w:val="001530FA"/>
    <w:rsid w:val="00165B2E"/>
    <w:rsid w:val="001B1AA8"/>
    <w:rsid w:val="001B750A"/>
    <w:rsid w:val="001C358B"/>
    <w:rsid w:val="001E5813"/>
    <w:rsid w:val="00222AD2"/>
    <w:rsid w:val="00224BA1"/>
    <w:rsid w:val="00237896"/>
    <w:rsid w:val="00243F81"/>
    <w:rsid w:val="00260D12"/>
    <w:rsid w:val="002759D6"/>
    <w:rsid w:val="002968AC"/>
    <w:rsid w:val="002A15FC"/>
    <w:rsid w:val="002E4BA7"/>
    <w:rsid w:val="00305280"/>
    <w:rsid w:val="0032504D"/>
    <w:rsid w:val="00334204"/>
    <w:rsid w:val="003403EE"/>
    <w:rsid w:val="003661A7"/>
    <w:rsid w:val="00371749"/>
    <w:rsid w:val="003730FB"/>
    <w:rsid w:val="00395B67"/>
    <w:rsid w:val="00396C1B"/>
    <w:rsid w:val="003C748C"/>
    <w:rsid w:val="003E2328"/>
    <w:rsid w:val="00400E59"/>
    <w:rsid w:val="00412677"/>
    <w:rsid w:val="0042026B"/>
    <w:rsid w:val="00434495"/>
    <w:rsid w:val="00435D6E"/>
    <w:rsid w:val="00452CE6"/>
    <w:rsid w:val="00472A12"/>
    <w:rsid w:val="004862F9"/>
    <w:rsid w:val="004A052A"/>
    <w:rsid w:val="004B524A"/>
    <w:rsid w:val="004B5651"/>
    <w:rsid w:val="00525EAB"/>
    <w:rsid w:val="005263DA"/>
    <w:rsid w:val="00542206"/>
    <w:rsid w:val="00544ECE"/>
    <w:rsid w:val="0055182D"/>
    <w:rsid w:val="005652DE"/>
    <w:rsid w:val="005842F3"/>
    <w:rsid w:val="005872DE"/>
    <w:rsid w:val="00587310"/>
    <w:rsid w:val="0059254C"/>
    <w:rsid w:val="005973A5"/>
    <w:rsid w:val="005C267B"/>
    <w:rsid w:val="005D6EDC"/>
    <w:rsid w:val="00600AE4"/>
    <w:rsid w:val="006133AD"/>
    <w:rsid w:val="006216F5"/>
    <w:rsid w:val="00652F55"/>
    <w:rsid w:val="00665767"/>
    <w:rsid w:val="00675C77"/>
    <w:rsid w:val="00681E9A"/>
    <w:rsid w:val="006D0F7B"/>
    <w:rsid w:val="007012B3"/>
    <w:rsid w:val="007136D2"/>
    <w:rsid w:val="007249E1"/>
    <w:rsid w:val="00725465"/>
    <w:rsid w:val="00756B3C"/>
    <w:rsid w:val="00765DDB"/>
    <w:rsid w:val="00772ABF"/>
    <w:rsid w:val="007970EA"/>
    <w:rsid w:val="007A26E1"/>
    <w:rsid w:val="007D17CF"/>
    <w:rsid w:val="007D6855"/>
    <w:rsid w:val="007F0D4E"/>
    <w:rsid w:val="007F4FBF"/>
    <w:rsid w:val="00800B61"/>
    <w:rsid w:val="00834781"/>
    <w:rsid w:val="00863F32"/>
    <w:rsid w:val="00876D7C"/>
    <w:rsid w:val="00886384"/>
    <w:rsid w:val="008B122A"/>
    <w:rsid w:val="008B3F8C"/>
    <w:rsid w:val="008C0E28"/>
    <w:rsid w:val="008C3197"/>
    <w:rsid w:val="008D259E"/>
    <w:rsid w:val="008D65E5"/>
    <w:rsid w:val="008D7D6B"/>
    <w:rsid w:val="008E0023"/>
    <w:rsid w:val="0090014A"/>
    <w:rsid w:val="00902ADD"/>
    <w:rsid w:val="00903777"/>
    <w:rsid w:val="00904261"/>
    <w:rsid w:val="009368BF"/>
    <w:rsid w:val="00946905"/>
    <w:rsid w:val="009644D6"/>
    <w:rsid w:val="0096632B"/>
    <w:rsid w:val="00970569"/>
    <w:rsid w:val="00984024"/>
    <w:rsid w:val="009A38A8"/>
    <w:rsid w:val="009A3AED"/>
    <w:rsid w:val="009A5942"/>
    <w:rsid w:val="009B169D"/>
    <w:rsid w:val="009B54EC"/>
    <w:rsid w:val="009C7DBC"/>
    <w:rsid w:val="00A1264F"/>
    <w:rsid w:val="00A16AE4"/>
    <w:rsid w:val="00A24418"/>
    <w:rsid w:val="00A35379"/>
    <w:rsid w:val="00A545DE"/>
    <w:rsid w:val="00A57E74"/>
    <w:rsid w:val="00A612C6"/>
    <w:rsid w:val="00AC2B57"/>
    <w:rsid w:val="00AD31F4"/>
    <w:rsid w:val="00AE31BB"/>
    <w:rsid w:val="00AE49D1"/>
    <w:rsid w:val="00AE5302"/>
    <w:rsid w:val="00AE6876"/>
    <w:rsid w:val="00B171AC"/>
    <w:rsid w:val="00B7619C"/>
    <w:rsid w:val="00BA2E13"/>
    <w:rsid w:val="00BB2251"/>
    <w:rsid w:val="00BB7B74"/>
    <w:rsid w:val="00BF202D"/>
    <w:rsid w:val="00C15C99"/>
    <w:rsid w:val="00C55354"/>
    <w:rsid w:val="00C72F45"/>
    <w:rsid w:val="00C77EB4"/>
    <w:rsid w:val="00C8311A"/>
    <w:rsid w:val="00D102F1"/>
    <w:rsid w:val="00D11E2F"/>
    <w:rsid w:val="00D169F7"/>
    <w:rsid w:val="00D20F8B"/>
    <w:rsid w:val="00D3630A"/>
    <w:rsid w:val="00D45DCF"/>
    <w:rsid w:val="00D67BE7"/>
    <w:rsid w:val="00D76C5B"/>
    <w:rsid w:val="00D80F60"/>
    <w:rsid w:val="00DA4D71"/>
    <w:rsid w:val="00DC76C9"/>
    <w:rsid w:val="00DE70CD"/>
    <w:rsid w:val="00DF17AA"/>
    <w:rsid w:val="00E24043"/>
    <w:rsid w:val="00E24872"/>
    <w:rsid w:val="00E77B99"/>
    <w:rsid w:val="00E86233"/>
    <w:rsid w:val="00EC0D93"/>
    <w:rsid w:val="00EE04AD"/>
    <w:rsid w:val="00EE299F"/>
    <w:rsid w:val="00EF52F2"/>
    <w:rsid w:val="00F13789"/>
    <w:rsid w:val="00F23CD3"/>
    <w:rsid w:val="00F242AC"/>
    <w:rsid w:val="00F246AA"/>
    <w:rsid w:val="00F25C10"/>
    <w:rsid w:val="00F40435"/>
    <w:rsid w:val="00F81A89"/>
    <w:rsid w:val="00FA4B98"/>
    <w:rsid w:val="00FB6E8D"/>
    <w:rsid w:val="00FC2EBF"/>
    <w:rsid w:val="00FF5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2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F8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B3F8C"/>
  </w:style>
  <w:style w:type="paragraph" w:styleId="Footer">
    <w:name w:val="footer"/>
    <w:basedOn w:val="Normal"/>
    <w:link w:val="FooterChar"/>
    <w:uiPriority w:val="99"/>
    <w:unhideWhenUsed/>
    <w:rsid w:val="008B3F8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B3F8C"/>
  </w:style>
  <w:style w:type="paragraph" w:styleId="BalloonText">
    <w:name w:val="Balloon Text"/>
    <w:basedOn w:val="Normal"/>
    <w:link w:val="BalloonTextChar"/>
    <w:uiPriority w:val="99"/>
    <w:semiHidden/>
    <w:unhideWhenUsed/>
    <w:rsid w:val="008B3F8C"/>
    <w:rPr>
      <w:rFonts w:ascii="Tahoma" w:hAnsi="Tahoma" w:cs="Tahoma"/>
      <w:sz w:val="16"/>
      <w:szCs w:val="16"/>
    </w:rPr>
  </w:style>
  <w:style w:type="character" w:customStyle="1" w:styleId="BalloonTextChar">
    <w:name w:val="Balloon Text Char"/>
    <w:basedOn w:val="DefaultParagraphFont"/>
    <w:link w:val="BalloonText"/>
    <w:uiPriority w:val="99"/>
    <w:semiHidden/>
    <w:rsid w:val="008B3F8C"/>
    <w:rPr>
      <w:rFonts w:ascii="Tahoma" w:hAnsi="Tahoma" w:cs="Tahoma"/>
      <w:sz w:val="16"/>
      <w:szCs w:val="16"/>
    </w:rPr>
  </w:style>
  <w:style w:type="table" w:styleId="MediumGrid1-Accent1">
    <w:name w:val="Medium Grid 1 Accent 1"/>
    <w:basedOn w:val="TableNormal"/>
    <w:uiPriority w:val="67"/>
    <w:rsid w:val="00984024"/>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uiPriority w:val="59"/>
    <w:rsid w:val="00544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544E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51"/>
    <w:rsid w:val="00110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AFD840EBC405087AAA5B77186D04B">
    <w:name w:val="06CAFD840EBC405087AAA5B77186D04B"/>
    <w:rsid w:val="00110A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AFD840EBC405087AAA5B77186D04B">
    <w:name w:val="06CAFD840EBC405087AAA5B77186D04B"/>
    <w:rsid w:val="00110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C4416-41D5-4F79-86E0-819DA847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48F72B91</Template>
  <TotalTime>1123</TotalTime>
  <Pages>15</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100</cp:revision>
  <cp:lastPrinted>2012-03-30T07:39:00Z</cp:lastPrinted>
  <dcterms:created xsi:type="dcterms:W3CDTF">2012-02-26T11:37:00Z</dcterms:created>
  <dcterms:modified xsi:type="dcterms:W3CDTF">2012-04-19T14:32:00Z</dcterms:modified>
</cp:coreProperties>
</file>