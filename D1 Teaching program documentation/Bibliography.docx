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E9" w:rsidRPr="00C41471" w:rsidRDefault="00CD1BC2" w:rsidP="00CD1BC2">
      <w:pPr>
        <w:jc w:val="center"/>
        <w:rPr>
          <w:sz w:val="24"/>
          <w:szCs w:val="24"/>
          <w:u w:val="single"/>
        </w:rPr>
      </w:pPr>
      <w:bookmarkStart w:id="0" w:name="_GoBack"/>
      <w:bookmarkEnd w:id="0"/>
      <w:r w:rsidRPr="00C41471">
        <w:rPr>
          <w:sz w:val="24"/>
          <w:szCs w:val="24"/>
          <w:u w:val="single"/>
        </w:rPr>
        <w:t>Bibliography</w:t>
      </w:r>
    </w:p>
    <w:p w:rsidR="00CD1BC2" w:rsidRPr="00C41471" w:rsidRDefault="00CD1BC2" w:rsidP="00CD1B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471">
        <w:rPr>
          <w:sz w:val="24"/>
          <w:szCs w:val="24"/>
        </w:rPr>
        <w:t xml:space="preserve">AQA A2 Computing book, published by Nelson </w:t>
      </w:r>
      <w:proofErr w:type="spellStart"/>
      <w:r w:rsidRPr="00C41471">
        <w:rPr>
          <w:sz w:val="24"/>
          <w:szCs w:val="24"/>
        </w:rPr>
        <w:t>Thornes</w:t>
      </w:r>
      <w:proofErr w:type="spellEnd"/>
      <w:r w:rsidRPr="00C41471">
        <w:rPr>
          <w:sz w:val="24"/>
          <w:szCs w:val="24"/>
        </w:rPr>
        <w:t xml:space="preserve"> in 2009.</w:t>
      </w:r>
      <w:r w:rsidR="00C41471" w:rsidRPr="00C41471">
        <w:rPr>
          <w:sz w:val="24"/>
          <w:szCs w:val="24"/>
        </w:rPr>
        <w:t>(Used to help me construct the project by giving me help for what needs to go into each section.)</w:t>
      </w:r>
    </w:p>
    <w:p w:rsidR="00CD1BC2" w:rsidRPr="00C41471" w:rsidRDefault="00CD1BC2" w:rsidP="00CD1B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471">
        <w:rPr>
          <w:sz w:val="24"/>
          <w:szCs w:val="24"/>
        </w:rPr>
        <w:t xml:space="preserve">D1 revision guide for MEI structured Mathematics, series editor: Roger Porkess and published by </w:t>
      </w:r>
      <w:proofErr w:type="spellStart"/>
      <w:r w:rsidRPr="00C41471">
        <w:rPr>
          <w:sz w:val="24"/>
          <w:szCs w:val="24"/>
        </w:rPr>
        <w:t>Hodder</w:t>
      </w:r>
      <w:proofErr w:type="spellEnd"/>
      <w:r w:rsidRPr="00C41471">
        <w:rPr>
          <w:sz w:val="24"/>
          <w:szCs w:val="24"/>
        </w:rPr>
        <w:t xml:space="preserve"> education in 2010</w:t>
      </w:r>
      <w:r w:rsidR="00547544" w:rsidRPr="00C41471">
        <w:rPr>
          <w:sz w:val="24"/>
          <w:szCs w:val="24"/>
        </w:rPr>
        <w:t>. (</w:t>
      </w:r>
      <w:r w:rsidR="00C41471" w:rsidRPr="00C41471">
        <w:rPr>
          <w:sz w:val="24"/>
          <w:szCs w:val="24"/>
        </w:rPr>
        <w:t>This helped me write some of the report and it helped me code my program.</w:t>
      </w:r>
      <w:r w:rsidR="00C41471">
        <w:rPr>
          <w:sz w:val="24"/>
          <w:szCs w:val="24"/>
        </w:rPr>
        <w:t xml:space="preserve"> It helped me code Kruskal’s algorithm and the bubble sort.)</w:t>
      </w:r>
    </w:p>
    <w:p w:rsidR="008C0972" w:rsidRPr="00C41471" w:rsidRDefault="003533F5" w:rsidP="008C0972">
      <w:pPr>
        <w:pStyle w:val="ListParagraph"/>
        <w:numPr>
          <w:ilvl w:val="0"/>
          <w:numId w:val="1"/>
        </w:numPr>
        <w:ind w:right="-472"/>
        <w:rPr>
          <w:sz w:val="24"/>
          <w:szCs w:val="24"/>
        </w:rPr>
      </w:pPr>
      <w:hyperlink r:id="rId8" w:history="1">
        <w:r w:rsidR="008C0972" w:rsidRPr="00C41471">
          <w:rPr>
            <w:rStyle w:val="Hyperlink"/>
            <w:sz w:val="24"/>
            <w:szCs w:val="24"/>
          </w:rPr>
          <w:t>http://en.wikibooks.org/wiki/A-level_Computing/AQA/The_Computing_Practical_Project</w:t>
        </w:r>
      </w:hyperlink>
      <w:r w:rsidR="008C0972" w:rsidRPr="00C41471">
        <w:rPr>
          <w:sz w:val="24"/>
          <w:szCs w:val="24"/>
        </w:rPr>
        <w:t xml:space="preserve"> </w:t>
      </w:r>
      <w:r w:rsidR="00C41471" w:rsidRPr="00C41471">
        <w:rPr>
          <w:sz w:val="24"/>
          <w:szCs w:val="24"/>
        </w:rPr>
        <w:t>(This was used to help me construct the project by giving me help for what needs to go into each section.)</w:t>
      </w:r>
    </w:p>
    <w:p w:rsidR="00D62332" w:rsidRPr="00C41471" w:rsidRDefault="00E94CC8" w:rsidP="00F54A79">
      <w:pPr>
        <w:pStyle w:val="ListParagraph"/>
        <w:numPr>
          <w:ilvl w:val="0"/>
          <w:numId w:val="1"/>
        </w:numPr>
        <w:ind w:right="-472"/>
        <w:rPr>
          <w:sz w:val="24"/>
          <w:szCs w:val="24"/>
        </w:rPr>
      </w:pPr>
      <w:r w:rsidRPr="00C41471">
        <w:rPr>
          <w:sz w:val="24"/>
          <w:szCs w:val="24"/>
        </w:rPr>
        <w:t xml:space="preserve">Visual Basic in easy steps by Mike </w:t>
      </w:r>
      <w:proofErr w:type="spellStart"/>
      <w:r w:rsidRPr="00C41471">
        <w:rPr>
          <w:sz w:val="24"/>
          <w:szCs w:val="24"/>
        </w:rPr>
        <w:t>Mcgrath</w:t>
      </w:r>
      <w:proofErr w:type="spellEnd"/>
      <w:r w:rsidRPr="00C41471">
        <w:rPr>
          <w:sz w:val="24"/>
          <w:szCs w:val="24"/>
        </w:rPr>
        <w:t>, second edition.</w:t>
      </w:r>
      <w:r w:rsidR="00C41471" w:rsidRPr="00C41471">
        <w:rPr>
          <w:sz w:val="24"/>
          <w:szCs w:val="24"/>
        </w:rPr>
        <w:t>(Helped a bit with the coding)</w:t>
      </w:r>
    </w:p>
    <w:p w:rsidR="007F1E08" w:rsidRPr="00C41471" w:rsidRDefault="003533F5" w:rsidP="008C0972">
      <w:pPr>
        <w:pStyle w:val="ListParagraph"/>
        <w:numPr>
          <w:ilvl w:val="0"/>
          <w:numId w:val="1"/>
        </w:numPr>
        <w:ind w:right="-472"/>
        <w:rPr>
          <w:sz w:val="24"/>
          <w:szCs w:val="24"/>
        </w:rPr>
      </w:pPr>
      <w:hyperlink r:id="rId9" w:history="1">
        <w:r w:rsidR="007F1E08" w:rsidRPr="00C41471">
          <w:rPr>
            <w:rStyle w:val="Hyperlink"/>
            <w:sz w:val="24"/>
            <w:szCs w:val="24"/>
          </w:rPr>
          <w:t>http://moodle.yeovil.ac.uk/</w:t>
        </w:r>
      </w:hyperlink>
      <w:r w:rsidR="00C41471" w:rsidRPr="00C41471">
        <w:rPr>
          <w:sz w:val="24"/>
          <w:szCs w:val="24"/>
        </w:rPr>
        <w:t xml:space="preserve"> (This site was used to upload my user manual and program, so that students could use it</w:t>
      </w:r>
      <w:r w:rsidR="00C41471">
        <w:rPr>
          <w:sz w:val="24"/>
          <w:szCs w:val="24"/>
        </w:rPr>
        <w:t>. I also</w:t>
      </w:r>
      <w:r w:rsidR="00B63A19">
        <w:rPr>
          <w:sz w:val="24"/>
          <w:szCs w:val="24"/>
        </w:rPr>
        <w:t xml:space="preserve"> got the assignment, </w:t>
      </w:r>
      <w:r w:rsidR="00C41471">
        <w:rPr>
          <w:sz w:val="24"/>
          <w:szCs w:val="24"/>
        </w:rPr>
        <w:t>PowerPoint</w:t>
      </w:r>
      <w:r w:rsidR="00B63A19">
        <w:rPr>
          <w:sz w:val="24"/>
          <w:szCs w:val="24"/>
        </w:rPr>
        <w:t xml:space="preserve"> and exam paper</w:t>
      </w:r>
      <w:r w:rsidR="00547544">
        <w:rPr>
          <w:sz w:val="24"/>
          <w:szCs w:val="24"/>
        </w:rPr>
        <w:t xml:space="preserve"> screen shots that are in my a</w:t>
      </w:r>
      <w:r w:rsidR="00C41471">
        <w:rPr>
          <w:sz w:val="24"/>
          <w:szCs w:val="24"/>
        </w:rPr>
        <w:t>nalysis section from this source.)</w:t>
      </w:r>
    </w:p>
    <w:p w:rsidR="007F1E08" w:rsidRPr="00C41471" w:rsidRDefault="003533F5" w:rsidP="008C0972">
      <w:pPr>
        <w:pStyle w:val="ListParagraph"/>
        <w:numPr>
          <w:ilvl w:val="0"/>
          <w:numId w:val="1"/>
        </w:numPr>
        <w:ind w:right="-472"/>
        <w:rPr>
          <w:sz w:val="24"/>
          <w:szCs w:val="24"/>
        </w:rPr>
      </w:pPr>
      <w:hyperlink r:id="rId10" w:history="1">
        <w:r w:rsidR="007F1E08" w:rsidRPr="00C41471">
          <w:rPr>
            <w:rStyle w:val="Hyperlink"/>
            <w:sz w:val="24"/>
            <w:szCs w:val="24"/>
          </w:rPr>
          <w:t>http://integralmaths.org/</w:t>
        </w:r>
      </w:hyperlink>
      <w:r w:rsidR="00C41471">
        <w:rPr>
          <w:sz w:val="24"/>
          <w:szCs w:val="24"/>
        </w:rPr>
        <w:t xml:space="preserve"> (Screenshots were taken from here and I used it to see what the MEI Integral site resource has to offer.)</w:t>
      </w:r>
    </w:p>
    <w:p w:rsidR="005163D3" w:rsidRPr="00C41471" w:rsidRDefault="003533F5" w:rsidP="008C0972">
      <w:pPr>
        <w:pStyle w:val="ListParagraph"/>
        <w:numPr>
          <w:ilvl w:val="0"/>
          <w:numId w:val="1"/>
        </w:numPr>
        <w:ind w:right="-472"/>
        <w:rPr>
          <w:sz w:val="24"/>
          <w:szCs w:val="24"/>
        </w:rPr>
      </w:pPr>
      <w:hyperlink r:id="rId11" w:history="1">
        <w:r w:rsidR="005163D3" w:rsidRPr="00C41471">
          <w:rPr>
            <w:rStyle w:val="Hyperlink"/>
            <w:sz w:val="24"/>
            <w:szCs w:val="24"/>
          </w:rPr>
          <w:t>http://en.wikipedia.org/wiki/Bubble_sort</w:t>
        </w:r>
      </w:hyperlink>
      <w:r w:rsidR="00C41471">
        <w:rPr>
          <w:sz w:val="24"/>
          <w:szCs w:val="24"/>
        </w:rPr>
        <w:t xml:space="preserve"> (This was used to get the pseudo code fo</w:t>
      </w:r>
      <w:r w:rsidR="00547544">
        <w:rPr>
          <w:sz w:val="24"/>
          <w:szCs w:val="24"/>
        </w:rPr>
        <w:t>r the bubble sort; this is displayed in my system maintenance and design sections.</w:t>
      </w:r>
      <w:r w:rsidR="00C41471">
        <w:rPr>
          <w:sz w:val="24"/>
          <w:szCs w:val="24"/>
        </w:rPr>
        <w:t>)</w:t>
      </w:r>
    </w:p>
    <w:p w:rsidR="007F1E08" w:rsidRPr="00C41471" w:rsidRDefault="003533F5" w:rsidP="00F54A79">
      <w:pPr>
        <w:pStyle w:val="ListParagraph"/>
        <w:numPr>
          <w:ilvl w:val="0"/>
          <w:numId w:val="1"/>
        </w:numPr>
        <w:ind w:right="-472"/>
        <w:rPr>
          <w:sz w:val="24"/>
          <w:szCs w:val="24"/>
        </w:rPr>
      </w:pPr>
      <w:hyperlink r:id="rId12" w:history="1">
        <w:r w:rsidR="00F54A79" w:rsidRPr="00C41471">
          <w:rPr>
            <w:rStyle w:val="Hyperlink"/>
            <w:sz w:val="24"/>
            <w:szCs w:val="24"/>
          </w:rPr>
          <w:t>http://en.wikipedia.org/wiki/Kruskal's_algorithm</w:t>
        </w:r>
      </w:hyperlink>
      <w:r w:rsidR="00C41471">
        <w:rPr>
          <w:sz w:val="24"/>
          <w:szCs w:val="24"/>
        </w:rPr>
        <w:t xml:space="preserve"> (I used this to help me code Kruskal’s algorithm.)</w:t>
      </w:r>
      <w:r w:rsidR="00F54A79" w:rsidRPr="00C41471">
        <w:rPr>
          <w:sz w:val="24"/>
          <w:szCs w:val="24"/>
        </w:rPr>
        <w:t xml:space="preserve"> </w:t>
      </w:r>
    </w:p>
    <w:p w:rsidR="00735D80" w:rsidRDefault="003533F5" w:rsidP="00F54A79">
      <w:pPr>
        <w:pStyle w:val="ListParagraph"/>
        <w:numPr>
          <w:ilvl w:val="0"/>
          <w:numId w:val="1"/>
        </w:numPr>
        <w:ind w:right="-472"/>
        <w:rPr>
          <w:sz w:val="24"/>
          <w:szCs w:val="24"/>
        </w:rPr>
      </w:pPr>
      <w:hyperlink r:id="rId13" w:history="1">
        <w:r w:rsidR="00735D80" w:rsidRPr="00C41471">
          <w:rPr>
            <w:rStyle w:val="Hyperlink"/>
            <w:sz w:val="24"/>
            <w:szCs w:val="24"/>
          </w:rPr>
          <w:t>http://mathforum.org/mathimages/index.php/Image:Kruskal-pseuocode.PNG</w:t>
        </w:r>
      </w:hyperlink>
      <w:r w:rsidR="00735D80" w:rsidRPr="00C41471">
        <w:rPr>
          <w:sz w:val="24"/>
          <w:szCs w:val="24"/>
        </w:rPr>
        <w:t xml:space="preserve"> </w:t>
      </w:r>
      <w:r w:rsidR="00C41471">
        <w:rPr>
          <w:sz w:val="24"/>
          <w:szCs w:val="24"/>
        </w:rPr>
        <w:t>(This is the source of the pseudo code for Kruskal’s algorithm</w:t>
      </w:r>
      <w:r w:rsidR="00547544">
        <w:rPr>
          <w:sz w:val="24"/>
          <w:szCs w:val="24"/>
        </w:rPr>
        <w:t>; displayed in the system maintenance</w:t>
      </w:r>
      <w:r w:rsidR="00C41471">
        <w:rPr>
          <w:sz w:val="24"/>
          <w:szCs w:val="24"/>
        </w:rPr>
        <w:t>.)</w:t>
      </w:r>
    </w:p>
    <w:p w:rsidR="002A11E3" w:rsidRPr="00C41471" w:rsidRDefault="002A11E3" w:rsidP="00F54A79">
      <w:pPr>
        <w:pStyle w:val="ListParagraph"/>
        <w:numPr>
          <w:ilvl w:val="0"/>
          <w:numId w:val="1"/>
        </w:numPr>
        <w:ind w:right="-472"/>
        <w:rPr>
          <w:sz w:val="24"/>
          <w:szCs w:val="24"/>
        </w:rPr>
      </w:pPr>
      <w:r>
        <w:rPr>
          <w:sz w:val="24"/>
          <w:szCs w:val="24"/>
        </w:rPr>
        <w:t>Picture of fractal: This was taken from a website that no longer exists but it did say on the website that I was allowed to use it and not be in breach of copyright.</w:t>
      </w:r>
      <w:r w:rsidR="00B51402">
        <w:rPr>
          <w:sz w:val="24"/>
          <w:szCs w:val="24"/>
        </w:rPr>
        <w:t xml:space="preserve"> I checked with my teacher who also observed that it was copyright free.</w:t>
      </w:r>
      <w:r w:rsidR="00034DA1">
        <w:rPr>
          <w:sz w:val="24"/>
          <w:szCs w:val="24"/>
        </w:rPr>
        <w:t xml:space="preserve"> (This was used in the </w:t>
      </w:r>
      <w:proofErr w:type="spellStart"/>
      <w:r w:rsidR="00034DA1">
        <w:rPr>
          <w:sz w:val="24"/>
          <w:szCs w:val="24"/>
        </w:rPr>
        <w:t>Main_Menu</w:t>
      </w:r>
      <w:proofErr w:type="spellEnd"/>
      <w:r w:rsidR="00034DA1">
        <w:rPr>
          <w:sz w:val="24"/>
          <w:szCs w:val="24"/>
        </w:rPr>
        <w:t xml:space="preserve"> form of</w:t>
      </w:r>
      <w:r w:rsidR="00226979">
        <w:rPr>
          <w:sz w:val="24"/>
          <w:szCs w:val="24"/>
        </w:rPr>
        <w:t xml:space="preserve"> my program and in many </w:t>
      </w:r>
      <w:r w:rsidR="00034DA1">
        <w:rPr>
          <w:sz w:val="24"/>
          <w:szCs w:val="24"/>
        </w:rPr>
        <w:t>areas of my written report.)</w:t>
      </w:r>
    </w:p>
    <w:p w:rsidR="008C0972" w:rsidRPr="008C0972" w:rsidRDefault="008C0972" w:rsidP="008C0972">
      <w:pPr>
        <w:ind w:firstLine="720"/>
      </w:pPr>
    </w:p>
    <w:sectPr w:rsidR="008C0972" w:rsidRPr="008C0972" w:rsidSect="009913D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978" w:rsidRDefault="00D22978" w:rsidP="00D22978">
      <w:pPr>
        <w:spacing w:after="0" w:line="240" w:lineRule="auto"/>
      </w:pPr>
      <w:r>
        <w:separator/>
      </w:r>
    </w:p>
  </w:endnote>
  <w:endnote w:type="continuationSeparator" w:id="0">
    <w:p w:rsidR="00D22978" w:rsidRDefault="00D22978" w:rsidP="00D2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3D5" w:rsidRDefault="009913D5" w:rsidP="009913D5">
    <w:pPr>
      <w:pStyle w:val="Footer"/>
      <w:jc w:val="center"/>
    </w:pPr>
    <w:r>
      <w:tab/>
    </w:r>
    <w:r w:rsidRPr="009913D5">
      <w:rPr>
        <w:sz w:val="24"/>
        <w:szCs w:val="24"/>
      </w:rPr>
      <w:t xml:space="preserve">Bibliography </w:t>
    </w:r>
    <w:r w:rsidRPr="009913D5">
      <w:rPr>
        <w:sz w:val="24"/>
        <w:szCs w:val="24"/>
      </w:rPr>
      <w:tab/>
    </w:r>
    <w:r w:rsidRPr="009913D5">
      <w:rPr>
        <w:sz w:val="24"/>
        <w:szCs w:val="24"/>
      </w:rPr>
      <w:tab/>
    </w:r>
    <w:sdt>
      <w:sdtPr>
        <w:rPr>
          <w:sz w:val="24"/>
          <w:szCs w:val="24"/>
        </w:rPr>
        <w:id w:val="34287682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r w:rsidRPr="009913D5">
          <w:rPr>
            <w:sz w:val="24"/>
            <w:szCs w:val="24"/>
          </w:rPr>
          <w:fldChar w:fldCharType="begin"/>
        </w:r>
        <w:r w:rsidRPr="009913D5">
          <w:rPr>
            <w:sz w:val="24"/>
            <w:szCs w:val="24"/>
          </w:rPr>
          <w:instrText xml:space="preserve"> PAGE   \* MERGEFORMAT </w:instrText>
        </w:r>
        <w:r w:rsidRPr="009913D5">
          <w:rPr>
            <w:sz w:val="24"/>
            <w:szCs w:val="24"/>
          </w:rPr>
          <w:fldChar w:fldCharType="separate"/>
        </w:r>
        <w:r w:rsidR="003533F5">
          <w:rPr>
            <w:noProof/>
            <w:sz w:val="24"/>
            <w:szCs w:val="24"/>
          </w:rPr>
          <w:t>170</w:t>
        </w:r>
        <w:r w:rsidRPr="009913D5">
          <w:rPr>
            <w:sz w:val="24"/>
            <w:szCs w:val="24"/>
          </w:rPr>
          <w:fldChar w:fldCharType="end"/>
        </w:r>
      </w:sdtContent>
    </w:sdt>
  </w:p>
  <w:p w:rsidR="00D22978" w:rsidRDefault="00D229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978" w:rsidRDefault="00D22978" w:rsidP="00D22978">
      <w:pPr>
        <w:spacing w:after="0" w:line="240" w:lineRule="auto"/>
      </w:pPr>
      <w:r>
        <w:separator/>
      </w:r>
    </w:p>
  </w:footnote>
  <w:footnote w:type="continuationSeparator" w:id="0">
    <w:p w:rsidR="00D22978" w:rsidRDefault="00D22978" w:rsidP="00D22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CAD" w:rsidRPr="00D67BE7" w:rsidRDefault="00352CAD" w:rsidP="00352CAD">
    <w:pPr>
      <w:pStyle w:val="Header"/>
      <w:jc w:val="right"/>
      <w:rPr>
        <w:sz w:val="24"/>
        <w:szCs w:val="24"/>
      </w:rPr>
    </w:pPr>
    <w:r w:rsidRPr="00D67BE7">
      <w:rPr>
        <w:sz w:val="24"/>
        <w:szCs w:val="24"/>
      </w:rPr>
      <w:t>John Every</w:t>
    </w:r>
    <w:r w:rsidRPr="00D67BE7">
      <w:rPr>
        <w:sz w:val="24"/>
        <w:szCs w:val="24"/>
      </w:rPr>
      <w:tab/>
      <w:t>Centre number = 63459</w:t>
    </w:r>
    <w:r w:rsidRPr="00D67BE7">
      <w:rPr>
        <w:sz w:val="24"/>
        <w:szCs w:val="24"/>
      </w:rPr>
      <w:tab/>
      <w:t xml:space="preserve">                Candidate number = 0470</w:t>
    </w:r>
  </w:p>
  <w:p w:rsidR="00352CAD" w:rsidRPr="00D67BE7" w:rsidRDefault="00352CAD" w:rsidP="00352CAD">
    <w:pPr>
      <w:pStyle w:val="Header"/>
      <w:jc w:val="center"/>
      <w:rPr>
        <w:b/>
        <w:sz w:val="28"/>
        <w:szCs w:val="28"/>
      </w:rPr>
    </w:pPr>
    <w:r w:rsidRPr="00D67BE7">
      <w:rPr>
        <w:b/>
        <w:sz w:val="28"/>
        <w:szCs w:val="28"/>
      </w:rPr>
      <w:t>Decision Mathematics 1 Teaching program</w:t>
    </w:r>
  </w:p>
  <w:p w:rsidR="00352CAD" w:rsidRDefault="00352C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67248"/>
    <w:multiLevelType w:val="hybridMultilevel"/>
    <w:tmpl w:val="1C101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1BC2"/>
    <w:rsid w:val="000332D5"/>
    <w:rsid w:val="00034DA1"/>
    <w:rsid w:val="001B2F98"/>
    <w:rsid w:val="00226979"/>
    <w:rsid w:val="00280563"/>
    <w:rsid w:val="002A11E3"/>
    <w:rsid w:val="00352CAD"/>
    <w:rsid w:val="003533F5"/>
    <w:rsid w:val="00464E98"/>
    <w:rsid w:val="004C52E4"/>
    <w:rsid w:val="005163D3"/>
    <w:rsid w:val="00547544"/>
    <w:rsid w:val="006802BC"/>
    <w:rsid w:val="006B0C84"/>
    <w:rsid w:val="007176C1"/>
    <w:rsid w:val="00735D80"/>
    <w:rsid w:val="007C7F50"/>
    <w:rsid w:val="007F1E08"/>
    <w:rsid w:val="00810AC6"/>
    <w:rsid w:val="008A0C0B"/>
    <w:rsid w:val="008C0972"/>
    <w:rsid w:val="008C6324"/>
    <w:rsid w:val="009310EB"/>
    <w:rsid w:val="009740F5"/>
    <w:rsid w:val="00985F2E"/>
    <w:rsid w:val="009913D5"/>
    <w:rsid w:val="00A80873"/>
    <w:rsid w:val="00AA5DE9"/>
    <w:rsid w:val="00B51402"/>
    <w:rsid w:val="00B6256F"/>
    <w:rsid w:val="00B63A19"/>
    <w:rsid w:val="00C20C13"/>
    <w:rsid w:val="00C41471"/>
    <w:rsid w:val="00CB538E"/>
    <w:rsid w:val="00CD1BC2"/>
    <w:rsid w:val="00D13845"/>
    <w:rsid w:val="00D22978"/>
    <w:rsid w:val="00D62332"/>
    <w:rsid w:val="00D84FB6"/>
    <w:rsid w:val="00D931FB"/>
    <w:rsid w:val="00E94CC8"/>
    <w:rsid w:val="00EE2C59"/>
    <w:rsid w:val="00EE314C"/>
    <w:rsid w:val="00F27585"/>
    <w:rsid w:val="00F54A79"/>
    <w:rsid w:val="00FB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2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78"/>
  </w:style>
  <w:style w:type="paragraph" w:styleId="Footer">
    <w:name w:val="footer"/>
    <w:basedOn w:val="Normal"/>
    <w:link w:val="FooterChar"/>
    <w:uiPriority w:val="99"/>
    <w:unhideWhenUsed/>
    <w:rsid w:val="00D22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78"/>
  </w:style>
  <w:style w:type="character" w:styleId="FollowedHyperlink">
    <w:name w:val="FollowedHyperlink"/>
    <w:basedOn w:val="DefaultParagraphFont"/>
    <w:uiPriority w:val="99"/>
    <w:semiHidden/>
    <w:unhideWhenUsed/>
    <w:rsid w:val="00C414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books.org/wiki/A-level_Computing/AQA/The_Computing_Practical_Project" TargetMode="External"/><Relationship Id="rId13" Type="http://schemas.openxmlformats.org/officeDocument/2006/relationships/hyperlink" Target="http://mathforum.org/mathimages/index.php/Image:Kruskal-pseuocode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Kruskal's_algorith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Bubble_sor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integralmath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odle.yeovil.ac.uk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BA565C2B</Template>
  <TotalTime>85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36</cp:revision>
  <cp:lastPrinted>2012-04-23T07:54:00Z</cp:lastPrinted>
  <dcterms:created xsi:type="dcterms:W3CDTF">2012-03-18T19:11:00Z</dcterms:created>
  <dcterms:modified xsi:type="dcterms:W3CDTF">2012-04-23T07:57:00Z</dcterms:modified>
</cp:coreProperties>
</file>