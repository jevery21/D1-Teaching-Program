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F8C" w:rsidRPr="008B3F8C" w:rsidRDefault="009860FA" w:rsidP="008B3F8C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noProof/>
          <w:sz w:val="28"/>
          <w:szCs w:val="28"/>
          <w:u w:val="single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4200525</wp:posOffset>
            </wp:positionV>
            <wp:extent cx="3133725" cy="4276725"/>
            <wp:effectExtent l="19050" t="0" r="9525" b="0"/>
            <wp:wrapNone/>
            <wp:docPr id="10" name="Picture 4" descr="C:\Documents and Settings\Owner\Local Settings\Temporary Internet Files\Content.IE5\ETRVYXDF\MC90005449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Owner\Local Settings\Temporary Internet Files\Content.IE5\ETRVYXDF\MC900054495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u w:val="single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180975</wp:posOffset>
            </wp:positionV>
            <wp:extent cx="3733800" cy="3733800"/>
            <wp:effectExtent l="0" t="0" r="0" b="0"/>
            <wp:wrapNone/>
            <wp:docPr id="9" name="Picture 3" descr="C:\Documents and Settings\Owner\Local Settings\Temporary Internet Files\Content.IE5\UED38ONU\MC90043983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Owner\Local Settings\Temporary Internet Files\Content.IE5\UED38ONU\MC900439833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-333375</wp:posOffset>
            </wp:positionV>
            <wp:extent cx="7781925" cy="676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B3F8C" w:rsidRPr="008B3F8C" w:rsidSect="00D67BE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35E" w:rsidRDefault="0046335E" w:rsidP="008B3F8C">
      <w:pPr>
        <w:spacing w:after="0" w:line="240" w:lineRule="auto"/>
      </w:pPr>
      <w:r>
        <w:separator/>
      </w:r>
    </w:p>
  </w:endnote>
  <w:endnote w:type="continuationSeparator" w:id="0">
    <w:p w:rsidR="0046335E" w:rsidRDefault="0046335E" w:rsidP="008B3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F8C" w:rsidRPr="00D67BE7" w:rsidRDefault="008B3F8C" w:rsidP="00D67BE7">
    <w:pPr>
      <w:pStyle w:val="Footer"/>
      <w:rPr>
        <w:sz w:val="24"/>
        <w:szCs w:val="24"/>
      </w:rPr>
    </w:pPr>
    <w:r w:rsidRPr="00D67BE7">
      <w:rPr>
        <w:sz w:val="24"/>
        <w:szCs w:val="24"/>
      </w:rPr>
      <w:ptab w:relativeTo="margin" w:alignment="center" w:leader="none"/>
    </w:r>
    <w:r w:rsidR="009860FA">
      <w:rPr>
        <w:sz w:val="24"/>
        <w:szCs w:val="24"/>
      </w:rPr>
      <w:t>Title page</w:t>
    </w:r>
    <w:r w:rsidRPr="00D67BE7">
      <w:rPr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35E" w:rsidRDefault="0046335E" w:rsidP="008B3F8C">
      <w:pPr>
        <w:spacing w:after="0" w:line="240" w:lineRule="auto"/>
      </w:pPr>
      <w:r>
        <w:separator/>
      </w:r>
    </w:p>
  </w:footnote>
  <w:footnote w:type="continuationSeparator" w:id="0">
    <w:p w:rsidR="0046335E" w:rsidRDefault="0046335E" w:rsidP="008B3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F8C" w:rsidRPr="00D67BE7" w:rsidRDefault="008B3F8C" w:rsidP="00D67BE7">
    <w:pPr>
      <w:pStyle w:val="Header"/>
      <w:jc w:val="right"/>
      <w:rPr>
        <w:sz w:val="24"/>
        <w:szCs w:val="24"/>
      </w:rPr>
    </w:pPr>
    <w:r w:rsidRPr="00D67BE7">
      <w:rPr>
        <w:sz w:val="24"/>
        <w:szCs w:val="24"/>
      </w:rPr>
      <w:t>John Every</w:t>
    </w:r>
    <w:r w:rsidRPr="00D67BE7">
      <w:rPr>
        <w:sz w:val="24"/>
        <w:szCs w:val="24"/>
      </w:rPr>
      <w:tab/>
      <w:t>Centre number = 63459</w:t>
    </w:r>
    <w:r w:rsidRPr="00D67BE7">
      <w:rPr>
        <w:sz w:val="24"/>
        <w:szCs w:val="24"/>
      </w:rPr>
      <w:tab/>
    </w:r>
    <w:r w:rsidR="00D67BE7" w:rsidRPr="00D67BE7">
      <w:rPr>
        <w:sz w:val="24"/>
        <w:szCs w:val="24"/>
      </w:rPr>
      <w:t xml:space="preserve">                </w:t>
    </w:r>
    <w:r w:rsidRPr="00D67BE7">
      <w:rPr>
        <w:sz w:val="24"/>
        <w:szCs w:val="24"/>
      </w:rPr>
      <w:t>Candidate number = 0470</w:t>
    </w:r>
  </w:p>
  <w:p w:rsidR="00D67BE7" w:rsidRPr="00D67BE7" w:rsidRDefault="00D67BE7" w:rsidP="008B3F8C">
    <w:pPr>
      <w:pStyle w:val="Header"/>
      <w:rPr>
        <w:sz w:val="28"/>
        <w:szCs w:val="28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3AED"/>
    <w:rsid w:val="000171B0"/>
    <w:rsid w:val="000B6E10"/>
    <w:rsid w:val="001413EB"/>
    <w:rsid w:val="001530FA"/>
    <w:rsid w:val="00165B2E"/>
    <w:rsid w:val="004626BB"/>
    <w:rsid w:val="0046335E"/>
    <w:rsid w:val="006224DA"/>
    <w:rsid w:val="008B3F8C"/>
    <w:rsid w:val="009579F1"/>
    <w:rsid w:val="009860FA"/>
    <w:rsid w:val="009A3AED"/>
    <w:rsid w:val="00AE2005"/>
    <w:rsid w:val="00B01B7A"/>
    <w:rsid w:val="00BA73CD"/>
    <w:rsid w:val="00D563FD"/>
    <w:rsid w:val="00D67BE7"/>
    <w:rsid w:val="00D76C5B"/>
    <w:rsid w:val="00FB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3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3F8C"/>
  </w:style>
  <w:style w:type="paragraph" w:styleId="Footer">
    <w:name w:val="footer"/>
    <w:basedOn w:val="Normal"/>
    <w:link w:val="FooterChar"/>
    <w:uiPriority w:val="99"/>
    <w:unhideWhenUsed/>
    <w:rsid w:val="008B3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F8C"/>
  </w:style>
  <w:style w:type="paragraph" w:styleId="BalloonText">
    <w:name w:val="Balloon Text"/>
    <w:basedOn w:val="Normal"/>
    <w:link w:val="BalloonTextChar"/>
    <w:uiPriority w:val="99"/>
    <w:semiHidden/>
    <w:unhideWhenUsed/>
    <w:rsid w:val="008B3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BE14D-7A67-4C6A-ADF4-06811CA6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EAB764CC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cp:lastPrinted>2012-03-27T07:49:00Z</cp:lastPrinted>
  <dcterms:created xsi:type="dcterms:W3CDTF">2011-07-17T14:35:00Z</dcterms:created>
  <dcterms:modified xsi:type="dcterms:W3CDTF">2012-03-27T07:49:00Z</dcterms:modified>
</cp:coreProperties>
</file>